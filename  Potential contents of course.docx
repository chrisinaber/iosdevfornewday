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7453A" w14:textId="77777777" w:rsidR="0031333F" w:rsidRPr="004A56B8" w:rsidRDefault="0031333F" w:rsidP="00BB61D2">
      <w:pPr>
        <w:rPr>
          <w:rFonts w:cstheme="minorHAnsi"/>
          <w:i/>
          <w:iCs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31333F" w:rsidRPr="004A56B8" w14:paraId="6F8F5209" w14:textId="77777777" w:rsidTr="00002341">
        <w:tc>
          <w:tcPr>
            <w:tcW w:w="9493" w:type="dxa"/>
          </w:tcPr>
          <w:p w14:paraId="0A238DF5" w14:textId="76F2D562" w:rsidR="0031333F" w:rsidRPr="004A56B8" w:rsidRDefault="0031333F" w:rsidP="00BB61D2">
            <w:pPr>
              <w:rPr>
                <w:rFonts w:cstheme="minorHAnsi"/>
                <w:b/>
                <w:bCs/>
              </w:rPr>
            </w:pPr>
            <w:r w:rsidRPr="004A56B8">
              <w:rPr>
                <w:rFonts w:cstheme="minorHAnsi"/>
                <w:b/>
                <w:bCs/>
              </w:rPr>
              <w:t>Session 1: Introduction to Swift</w:t>
            </w:r>
          </w:p>
          <w:p w14:paraId="04784BBF" w14:textId="547EC297" w:rsidR="00245595" w:rsidRPr="004A56B8" w:rsidRDefault="00245595" w:rsidP="00245595">
            <w:pPr>
              <w:pStyle w:val="ListParagraph"/>
              <w:numPr>
                <w:ilvl w:val="0"/>
                <w:numId w:val="20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Trainer and Delegate Introductions / Intro to course</w:t>
            </w:r>
          </w:p>
          <w:p w14:paraId="70E64B4C" w14:textId="1F39B8EE" w:rsidR="0031333F" w:rsidRPr="004A56B8" w:rsidRDefault="0031333F" w:rsidP="00BB61D2">
            <w:pPr>
              <w:pStyle w:val="ListParagraph"/>
              <w:numPr>
                <w:ilvl w:val="0"/>
                <w:numId w:val="20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Foundations of Swift</w:t>
            </w:r>
          </w:p>
          <w:p w14:paraId="2D9D74C8" w14:textId="410C121A" w:rsidR="0031333F" w:rsidRPr="004A56B8" w:rsidRDefault="0031333F" w:rsidP="00BB61D2">
            <w:pPr>
              <w:pStyle w:val="ListParagraph"/>
              <w:numPr>
                <w:ilvl w:val="0"/>
                <w:numId w:val="20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XCode Playgrounds</w:t>
            </w:r>
          </w:p>
          <w:p w14:paraId="28C018F6" w14:textId="77777777" w:rsidR="0031333F" w:rsidRPr="004A56B8" w:rsidRDefault="0031333F" w:rsidP="0031333F">
            <w:pPr>
              <w:pStyle w:val="ListParagraph"/>
              <w:numPr>
                <w:ilvl w:val="0"/>
                <w:numId w:val="20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Basics of the language: Types, Operators, Conditionals, Iterators, Strings, Arrays, Dictionaries</w:t>
            </w:r>
          </w:p>
          <w:p w14:paraId="2702E2E7" w14:textId="5316B239" w:rsidR="0031333F" w:rsidRPr="004A56B8" w:rsidRDefault="0031333F" w:rsidP="0031333F">
            <w:pPr>
              <w:pStyle w:val="ListParagraph"/>
              <w:numPr>
                <w:ilvl w:val="0"/>
                <w:numId w:val="20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  <w:i/>
                <w:iCs/>
              </w:rPr>
              <w:t>Lab 1: Trying out the language basics</w:t>
            </w:r>
          </w:p>
          <w:p w14:paraId="6D763380" w14:textId="77777777" w:rsidR="0031333F" w:rsidRPr="004A56B8" w:rsidRDefault="0031333F" w:rsidP="00BB61D2">
            <w:pPr>
              <w:tabs>
                <w:tab w:val="num" w:pos="720"/>
              </w:tabs>
              <w:rPr>
                <w:rFonts w:cstheme="minorHAnsi"/>
                <w:b/>
                <w:bCs/>
              </w:rPr>
            </w:pPr>
          </w:p>
          <w:p w14:paraId="34C781B9" w14:textId="0D38D9B9" w:rsidR="0031333F" w:rsidRPr="004A56B8" w:rsidRDefault="0031333F" w:rsidP="00BB61D2">
            <w:pPr>
              <w:tabs>
                <w:tab w:val="num" w:pos="720"/>
              </w:tabs>
              <w:rPr>
                <w:rFonts w:cstheme="minorHAnsi"/>
                <w:b/>
                <w:bCs/>
              </w:rPr>
            </w:pPr>
            <w:r w:rsidRPr="004A56B8">
              <w:rPr>
                <w:rFonts w:cstheme="minorHAnsi"/>
                <w:b/>
                <w:bCs/>
              </w:rPr>
              <w:t>Session 2: Introduction to using Xcode</w:t>
            </w:r>
          </w:p>
          <w:p w14:paraId="4414CEE5" w14:textId="5C992A68" w:rsidR="0031333F" w:rsidRPr="004A56B8" w:rsidRDefault="0031333F" w:rsidP="0037452C">
            <w:pPr>
              <w:pStyle w:val="ListParagraph"/>
              <w:numPr>
                <w:ilvl w:val="0"/>
                <w:numId w:val="20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Making first app / toolkit features</w:t>
            </w:r>
          </w:p>
          <w:p w14:paraId="5001488D" w14:textId="71BD46B3" w:rsidR="0031333F" w:rsidRPr="004A56B8" w:rsidRDefault="0031333F" w:rsidP="00BB61D2">
            <w:pPr>
              <w:pStyle w:val="ListParagraph"/>
              <w:numPr>
                <w:ilvl w:val="0"/>
                <w:numId w:val="20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MVC and linking code to Storyboards</w:t>
            </w:r>
          </w:p>
          <w:p w14:paraId="02B4FB58" w14:textId="77777777" w:rsidR="00F770ED" w:rsidRPr="004A56B8" w:rsidRDefault="00F770ED" w:rsidP="00F770ED">
            <w:pPr>
              <w:pStyle w:val="ListParagraph"/>
              <w:numPr>
                <w:ilvl w:val="0"/>
                <w:numId w:val="21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Using the documentation</w:t>
            </w:r>
          </w:p>
          <w:p w14:paraId="054E2F8D" w14:textId="5A97554C" w:rsidR="0031333F" w:rsidRPr="004A56B8" w:rsidRDefault="0031333F" w:rsidP="00BB61D2">
            <w:pPr>
              <w:pStyle w:val="ListParagraph"/>
              <w:numPr>
                <w:ilvl w:val="0"/>
                <w:numId w:val="20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Introduct</w:t>
            </w:r>
            <w:r w:rsidR="00CB0A96" w:rsidRPr="004A56B8">
              <w:rPr>
                <w:rFonts w:cstheme="minorHAnsi"/>
              </w:rPr>
              <w:t>i</w:t>
            </w:r>
            <w:r w:rsidRPr="004A56B8">
              <w:rPr>
                <w:rFonts w:cstheme="minorHAnsi"/>
              </w:rPr>
              <w:t xml:space="preserve">on to </w:t>
            </w:r>
            <w:proofErr w:type="spellStart"/>
            <w:r w:rsidRPr="004A56B8">
              <w:rPr>
                <w:rFonts w:cstheme="minorHAnsi"/>
              </w:rPr>
              <w:t>UIKit</w:t>
            </w:r>
            <w:proofErr w:type="spellEnd"/>
          </w:p>
          <w:p w14:paraId="5C493245" w14:textId="6F728D62" w:rsidR="0031333F" w:rsidRPr="004A56B8" w:rsidRDefault="0031333F" w:rsidP="00BB61D2">
            <w:pPr>
              <w:pStyle w:val="ListParagraph"/>
              <w:numPr>
                <w:ilvl w:val="0"/>
                <w:numId w:val="20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  <w:i/>
                <w:iCs/>
              </w:rPr>
            </w:pPr>
            <w:r w:rsidRPr="004A56B8">
              <w:rPr>
                <w:rFonts w:cstheme="minorHAnsi"/>
                <w:i/>
                <w:iCs/>
              </w:rPr>
              <w:t>Lab 2: Building and running single screen apps on simulator and device</w:t>
            </w:r>
          </w:p>
          <w:p w14:paraId="28EFE367" w14:textId="77777777" w:rsidR="00CB0A96" w:rsidRPr="004A56B8" w:rsidRDefault="00CB0A96" w:rsidP="00CB0A96">
            <w:pPr>
              <w:rPr>
                <w:rFonts w:cstheme="minorHAnsi"/>
                <w:b/>
                <w:bCs/>
              </w:rPr>
            </w:pPr>
          </w:p>
          <w:p w14:paraId="0A77F12C" w14:textId="410CCDB4" w:rsidR="00CB0A96" w:rsidRPr="004A56B8" w:rsidRDefault="00CB0A96" w:rsidP="00CB0A96">
            <w:pPr>
              <w:rPr>
                <w:rFonts w:cstheme="minorHAnsi"/>
                <w:b/>
                <w:bCs/>
              </w:rPr>
            </w:pPr>
            <w:r w:rsidRPr="004A56B8">
              <w:rPr>
                <w:rFonts w:cstheme="minorHAnsi"/>
                <w:b/>
                <w:bCs/>
              </w:rPr>
              <w:t xml:space="preserve">Session 3: </w:t>
            </w:r>
            <w:proofErr w:type="spellStart"/>
            <w:r w:rsidRPr="004A56B8">
              <w:rPr>
                <w:rFonts w:cstheme="minorHAnsi"/>
                <w:b/>
                <w:bCs/>
              </w:rPr>
              <w:t>UIKit</w:t>
            </w:r>
            <w:proofErr w:type="spellEnd"/>
            <w:r w:rsidRPr="004A56B8">
              <w:rPr>
                <w:rFonts w:cstheme="minorHAnsi"/>
                <w:b/>
                <w:bCs/>
              </w:rPr>
              <w:t>: Views and controls</w:t>
            </w:r>
          </w:p>
          <w:p w14:paraId="366BE3ED" w14:textId="77777777" w:rsidR="00CB0A96" w:rsidRPr="004A56B8" w:rsidRDefault="00CB0A96" w:rsidP="00CB0A96">
            <w:pPr>
              <w:pStyle w:val="ListParagraph"/>
              <w:numPr>
                <w:ilvl w:val="0"/>
                <w:numId w:val="21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Attributes of common views</w:t>
            </w:r>
          </w:p>
          <w:p w14:paraId="656FE8CB" w14:textId="77777777" w:rsidR="00CB0A96" w:rsidRPr="004A56B8" w:rsidRDefault="00CB0A96" w:rsidP="00CB0A96">
            <w:pPr>
              <w:pStyle w:val="ListParagraph"/>
              <w:numPr>
                <w:ilvl w:val="0"/>
                <w:numId w:val="21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Adding controls to your app</w:t>
            </w:r>
          </w:p>
          <w:p w14:paraId="114294EE" w14:textId="77777777" w:rsidR="00CB0A96" w:rsidRPr="004A56B8" w:rsidRDefault="00CB0A96" w:rsidP="00CB0A96">
            <w:pPr>
              <w:pStyle w:val="ListParagraph"/>
              <w:numPr>
                <w:ilvl w:val="0"/>
                <w:numId w:val="21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Adding more views</w:t>
            </w:r>
          </w:p>
          <w:p w14:paraId="4258387E" w14:textId="5B17472C" w:rsidR="00CB0A96" w:rsidRPr="004A56B8" w:rsidRDefault="00CB0A96" w:rsidP="00CB0A96">
            <w:pPr>
              <w:pStyle w:val="ListParagraph"/>
              <w:numPr>
                <w:ilvl w:val="0"/>
                <w:numId w:val="21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  <w:i/>
                <w:iCs/>
              </w:rPr>
              <w:t>Lab 3: Building apps with more views and controls</w:t>
            </w:r>
          </w:p>
          <w:p w14:paraId="18A6DADF" w14:textId="77777777" w:rsidR="0031333F" w:rsidRPr="004A56B8" w:rsidRDefault="0031333F" w:rsidP="0037452C">
            <w:pPr>
              <w:tabs>
                <w:tab w:val="num" w:pos="720"/>
              </w:tabs>
              <w:contextualSpacing/>
              <w:rPr>
                <w:rFonts w:cstheme="minorHAnsi"/>
                <w:i/>
                <w:iCs/>
              </w:rPr>
            </w:pPr>
          </w:p>
          <w:p w14:paraId="4DF1D2D2" w14:textId="05C4CD83" w:rsidR="0031333F" w:rsidRPr="004A56B8" w:rsidRDefault="0031333F" w:rsidP="0037452C">
            <w:pPr>
              <w:rPr>
                <w:rFonts w:cstheme="minorHAnsi"/>
                <w:b/>
                <w:bCs/>
              </w:rPr>
            </w:pPr>
            <w:r w:rsidRPr="004A56B8">
              <w:rPr>
                <w:rFonts w:cstheme="minorHAnsi"/>
                <w:b/>
                <w:bCs/>
              </w:rPr>
              <w:t xml:space="preserve">Session </w:t>
            </w:r>
            <w:r w:rsidR="00CB0A96" w:rsidRPr="004A56B8">
              <w:rPr>
                <w:rFonts w:cstheme="minorHAnsi"/>
                <w:b/>
                <w:bCs/>
              </w:rPr>
              <w:t>4</w:t>
            </w:r>
            <w:r w:rsidRPr="004A56B8">
              <w:rPr>
                <w:rFonts w:cstheme="minorHAnsi"/>
                <w:b/>
                <w:bCs/>
              </w:rPr>
              <w:t xml:space="preserve">: Functions </w:t>
            </w:r>
          </w:p>
          <w:p w14:paraId="5131A305" w14:textId="77777777" w:rsidR="0031333F" w:rsidRPr="004A56B8" w:rsidRDefault="0031333F" w:rsidP="0037452C">
            <w:pPr>
              <w:pStyle w:val="ListParagraph"/>
              <w:numPr>
                <w:ilvl w:val="0"/>
                <w:numId w:val="21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Function parameters and results</w:t>
            </w:r>
          </w:p>
          <w:p w14:paraId="7847E3C2" w14:textId="77777777" w:rsidR="0031333F" w:rsidRPr="004A56B8" w:rsidRDefault="0031333F" w:rsidP="0037452C">
            <w:pPr>
              <w:pStyle w:val="ListParagraph"/>
              <w:numPr>
                <w:ilvl w:val="0"/>
                <w:numId w:val="21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Argument labels</w:t>
            </w:r>
          </w:p>
          <w:p w14:paraId="467D3A43" w14:textId="77777777" w:rsidR="0031333F" w:rsidRPr="004A56B8" w:rsidRDefault="0031333F" w:rsidP="0037452C">
            <w:pPr>
              <w:pStyle w:val="ListParagraph"/>
              <w:numPr>
                <w:ilvl w:val="0"/>
                <w:numId w:val="21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Default values</w:t>
            </w:r>
          </w:p>
          <w:p w14:paraId="50C03EE9" w14:textId="08DFAD20" w:rsidR="0031333F" w:rsidRPr="004A56B8" w:rsidRDefault="0031333F" w:rsidP="0037452C">
            <w:pPr>
              <w:pStyle w:val="ListParagraph"/>
              <w:numPr>
                <w:ilvl w:val="0"/>
                <w:numId w:val="21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  <w:i/>
                <w:iCs/>
              </w:rPr>
              <w:t xml:space="preserve">Lab </w:t>
            </w:r>
            <w:r w:rsidR="00CB0A96" w:rsidRPr="004A56B8">
              <w:rPr>
                <w:rFonts w:cstheme="minorHAnsi"/>
                <w:i/>
                <w:iCs/>
              </w:rPr>
              <w:t>4</w:t>
            </w:r>
            <w:r w:rsidRPr="004A56B8">
              <w:rPr>
                <w:rFonts w:cstheme="minorHAnsi"/>
                <w:i/>
                <w:iCs/>
              </w:rPr>
              <w:t>: Writing functions</w:t>
            </w:r>
          </w:p>
          <w:p w14:paraId="45ABB901" w14:textId="77777777" w:rsidR="0031333F" w:rsidRPr="004A56B8" w:rsidRDefault="0031333F" w:rsidP="0031333F">
            <w:pPr>
              <w:rPr>
                <w:rFonts w:cstheme="minorHAnsi"/>
                <w:b/>
                <w:bCs/>
                <w:i/>
                <w:iCs/>
              </w:rPr>
            </w:pPr>
          </w:p>
          <w:p w14:paraId="19F2E7BA" w14:textId="70F04871" w:rsidR="0031333F" w:rsidRPr="004A56B8" w:rsidRDefault="0031333F" w:rsidP="0031333F">
            <w:pPr>
              <w:tabs>
                <w:tab w:val="num" w:pos="720"/>
              </w:tabs>
              <w:rPr>
                <w:rFonts w:cstheme="minorHAnsi"/>
                <w:b/>
              </w:rPr>
            </w:pPr>
            <w:r w:rsidRPr="004A56B8">
              <w:rPr>
                <w:rFonts w:cstheme="minorHAnsi"/>
                <w:b/>
              </w:rPr>
              <w:t>Session 5: Prototyping an interface design</w:t>
            </w:r>
          </w:p>
          <w:p w14:paraId="16B09D12" w14:textId="77777777" w:rsidR="0031333F" w:rsidRPr="004A56B8" w:rsidRDefault="0031333F" w:rsidP="0031333F">
            <w:pPr>
              <w:pStyle w:val="ListParagraph"/>
              <w:numPr>
                <w:ilvl w:val="0"/>
                <w:numId w:val="22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Deciding what goes into the app</w:t>
            </w:r>
          </w:p>
          <w:p w14:paraId="10866E7E" w14:textId="77777777" w:rsidR="0031333F" w:rsidRPr="004A56B8" w:rsidRDefault="0031333F" w:rsidP="0031333F">
            <w:pPr>
              <w:pStyle w:val="ListParagraph"/>
              <w:numPr>
                <w:ilvl w:val="0"/>
                <w:numId w:val="22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Making the screens for a multi-screen app and joining them</w:t>
            </w:r>
          </w:p>
          <w:p w14:paraId="10499F09" w14:textId="77777777" w:rsidR="0031333F" w:rsidRPr="004A56B8" w:rsidRDefault="0031333F" w:rsidP="0031333F">
            <w:pPr>
              <w:pStyle w:val="ListParagraph"/>
              <w:numPr>
                <w:ilvl w:val="0"/>
                <w:numId w:val="22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Trying out the app on potential users</w:t>
            </w:r>
          </w:p>
          <w:p w14:paraId="48BE5542" w14:textId="09050E3A" w:rsidR="0031333F" w:rsidRPr="004A56B8" w:rsidRDefault="0031333F" w:rsidP="0031333F">
            <w:pPr>
              <w:pStyle w:val="ListParagraph"/>
              <w:numPr>
                <w:ilvl w:val="0"/>
                <w:numId w:val="22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Taking Apple design considerations and HCI guidelines into account</w:t>
            </w:r>
          </w:p>
          <w:p w14:paraId="414AEED5" w14:textId="5242AD89" w:rsidR="0031333F" w:rsidRPr="00F74EBC" w:rsidRDefault="0031333F" w:rsidP="0031333F">
            <w:pPr>
              <w:pStyle w:val="ListParagraph"/>
              <w:numPr>
                <w:ilvl w:val="0"/>
                <w:numId w:val="22"/>
              </w:numPr>
              <w:tabs>
                <w:tab w:val="num" w:pos="720"/>
              </w:tabs>
              <w:rPr>
                <w:rFonts w:cstheme="minorHAnsi"/>
              </w:rPr>
            </w:pPr>
            <w:r w:rsidRPr="004A56B8">
              <w:rPr>
                <w:rFonts w:cstheme="minorHAnsi"/>
                <w:i/>
                <w:iCs/>
              </w:rPr>
              <w:t>Lab 5: Building app prototype</w:t>
            </w:r>
            <w:r w:rsidR="004A56B8" w:rsidRPr="004A56B8">
              <w:rPr>
                <w:rFonts w:cstheme="minorHAnsi"/>
                <w:i/>
                <w:iCs/>
              </w:rPr>
              <w:t>s</w:t>
            </w:r>
            <w:r w:rsidRPr="004A56B8">
              <w:rPr>
                <w:rFonts w:cstheme="minorHAnsi"/>
                <w:i/>
                <w:iCs/>
              </w:rPr>
              <w:t xml:space="preserve"> without code</w:t>
            </w:r>
          </w:p>
          <w:p w14:paraId="72B934B2" w14:textId="77777777" w:rsidR="00502B78" w:rsidRPr="004A56B8" w:rsidRDefault="00502B78" w:rsidP="00502B78">
            <w:pPr>
              <w:pStyle w:val="Heading3"/>
              <w:shd w:val="clear" w:color="auto" w:fill="FFFFFF"/>
              <w:spacing w:before="200" w:beforeAutospacing="0" w:after="200" w:afterAutospacing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4A56B8">
              <w:rPr>
                <w:rFonts w:asciiTheme="minorHAnsi" w:hAnsiTheme="minorHAnsi" w:cstheme="minorHAnsi"/>
                <w:sz w:val="24"/>
                <w:szCs w:val="24"/>
              </w:rPr>
              <w:t xml:space="preserve">Session 6: Structs </w:t>
            </w:r>
          </w:p>
          <w:p w14:paraId="46279044" w14:textId="77777777" w:rsidR="00502B78" w:rsidRPr="004A56B8" w:rsidRDefault="00502B78" w:rsidP="00502B78">
            <w:pPr>
              <w:pStyle w:val="ListParagraph"/>
              <w:numPr>
                <w:ilvl w:val="0"/>
                <w:numId w:val="21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Creating structs and initialising them</w:t>
            </w:r>
          </w:p>
          <w:p w14:paraId="76D6676D" w14:textId="77777777" w:rsidR="00502B78" w:rsidRPr="004A56B8" w:rsidRDefault="00502B78" w:rsidP="00502B78">
            <w:pPr>
              <w:pStyle w:val="ListParagraph"/>
              <w:numPr>
                <w:ilvl w:val="0"/>
                <w:numId w:val="21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Properties and access</w:t>
            </w:r>
          </w:p>
          <w:p w14:paraId="1A4AC1ED" w14:textId="77777777" w:rsidR="00502B78" w:rsidRPr="004A56B8" w:rsidRDefault="00502B78" w:rsidP="00502B78">
            <w:pPr>
              <w:pStyle w:val="ListParagraph"/>
              <w:numPr>
                <w:ilvl w:val="0"/>
                <w:numId w:val="21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Methods and using them</w:t>
            </w:r>
          </w:p>
          <w:p w14:paraId="40FE685B" w14:textId="77777777" w:rsidR="00502B78" w:rsidRPr="004A56B8" w:rsidRDefault="00502B78" w:rsidP="00502B78">
            <w:pPr>
              <w:pStyle w:val="ListParagraph"/>
              <w:numPr>
                <w:ilvl w:val="0"/>
                <w:numId w:val="21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  <w:i/>
                <w:iCs/>
              </w:rPr>
            </w:pPr>
            <w:r w:rsidRPr="004A56B8">
              <w:rPr>
                <w:rFonts w:cstheme="minorHAnsi"/>
                <w:i/>
                <w:iCs/>
              </w:rPr>
              <w:t xml:space="preserve">Lab 6: Creating and using Structs </w:t>
            </w:r>
          </w:p>
          <w:p w14:paraId="7AF63AEE" w14:textId="77777777" w:rsidR="00502B78" w:rsidRPr="004A56B8" w:rsidRDefault="00502B78" w:rsidP="00502B78">
            <w:pPr>
              <w:contextualSpacing/>
              <w:rPr>
                <w:rFonts w:cstheme="minorHAnsi"/>
                <w:i/>
                <w:iCs/>
              </w:rPr>
            </w:pPr>
          </w:p>
          <w:p w14:paraId="6A6691A9" w14:textId="630835E3" w:rsidR="00502B78" w:rsidRDefault="00502B78" w:rsidP="00502B78">
            <w:pPr>
              <w:rPr>
                <w:rFonts w:cstheme="minorHAnsi"/>
                <w:b/>
                <w:bCs/>
              </w:rPr>
            </w:pPr>
          </w:p>
          <w:p w14:paraId="4D082C7E" w14:textId="7EEB53F4" w:rsidR="00F74EBC" w:rsidRDefault="00F74EBC" w:rsidP="00502B78">
            <w:pPr>
              <w:rPr>
                <w:rFonts w:cstheme="minorHAnsi"/>
                <w:b/>
                <w:bCs/>
              </w:rPr>
            </w:pPr>
          </w:p>
          <w:p w14:paraId="2500BBAB" w14:textId="77777777" w:rsidR="00432914" w:rsidRPr="004A56B8" w:rsidRDefault="00432914" w:rsidP="00502B78">
            <w:pPr>
              <w:rPr>
                <w:rFonts w:cstheme="minorHAnsi"/>
                <w:b/>
                <w:bCs/>
              </w:rPr>
            </w:pPr>
          </w:p>
          <w:p w14:paraId="533FAE6D" w14:textId="3B1D3427" w:rsidR="00502B78" w:rsidRPr="004A56B8" w:rsidRDefault="00502B78" w:rsidP="00502B78">
            <w:pPr>
              <w:rPr>
                <w:rFonts w:cstheme="minorHAnsi"/>
                <w:b/>
                <w:bCs/>
              </w:rPr>
            </w:pPr>
            <w:r w:rsidRPr="004A56B8">
              <w:rPr>
                <w:rFonts w:cstheme="minorHAnsi"/>
                <w:b/>
                <w:bCs/>
              </w:rPr>
              <w:lastRenderedPageBreak/>
              <w:t>Session 7: Classes</w:t>
            </w:r>
          </w:p>
          <w:p w14:paraId="4D137013" w14:textId="77777777" w:rsidR="00502B78" w:rsidRPr="004A56B8" w:rsidRDefault="00502B78" w:rsidP="00502B78">
            <w:pPr>
              <w:pStyle w:val="ListParagraph"/>
              <w:numPr>
                <w:ilvl w:val="0"/>
                <w:numId w:val="22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Inheritance in Swift</w:t>
            </w:r>
          </w:p>
          <w:p w14:paraId="7DBF78FE" w14:textId="77777777" w:rsidR="00502B78" w:rsidRPr="004A56B8" w:rsidRDefault="00502B78" w:rsidP="00502B78">
            <w:pPr>
              <w:pStyle w:val="ListParagraph"/>
              <w:numPr>
                <w:ilvl w:val="0"/>
                <w:numId w:val="22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Initializers</w:t>
            </w:r>
          </w:p>
          <w:p w14:paraId="35919E49" w14:textId="77777777" w:rsidR="00502B78" w:rsidRPr="004A56B8" w:rsidRDefault="00502B78" w:rsidP="00502B78">
            <w:pPr>
              <w:pStyle w:val="ListParagraph"/>
              <w:numPr>
                <w:ilvl w:val="0"/>
                <w:numId w:val="22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Methods and properties</w:t>
            </w:r>
          </w:p>
          <w:p w14:paraId="2E7233A8" w14:textId="77777777" w:rsidR="00502B78" w:rsidRPr="004A56B8" w:rsidRDefault="00502B78" w:rsidP="00502B78">
            <w:pPr>
              <w:pStyle w:val="ListParagraph"/>
              <w:numPr>
                <w:ilvl w:val="0"/>
                <w:numId w:val="22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Overriding methods and properties</w:t>
            </w:r>
          </w:p>
          <w:p w14:paraId="6E348567" w14:textId="77777777" w:rsidR="00502B78" w:rsidRPr="004A56B8" w:rsidRDefault="00502B78" w:rsidP="00502B78">
            <w:pPr>
              <w:pStyle w:val="ListParagraph"/>
              <w:numPr>
                <w:ilvl w:val="0"/>
                <w:numId w:val="22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Difference between classes and structs</w:t>
            </w:r>
          </w:p>
          <w:p w14:paraId="6FEEA44B" w14:textId="77777777" w:rsidR="00502B78" w:rsidRPr="004A56B8" w:rsidRDefault="00502B78" w:rsidP="00502B78">
            <w:pPr>
              <w:pStyle w:val="ListParagraph"/>
              <w:numPr>
                <w:ilvl w:val="0"/>
                <w:numId w:val="22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When to use classes and structs</w:t>
            </w:r>
          </w:p>
          <w:p w14:paraId="3121D665" w14:textId="77777777" w:rsidR="00502B78" w:rsidRPr="004A56B8" w:rsidRDefault="00502B78" w:rsidP="00502B78">
            <w:pPr>
              <w:pStyle w:val="ListParagraph"/>
              <w:numPr>
                <w:ilvl w:val="0"/>
                <w:numId w:val="22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  <w:i/>
                <w:iCs/>
              </w:rPr>
              <w:t>Lab 7: Writing classes</w:t>
            </w:r>
          </w:p>
          <w:p w14:paraId="7A2AB1FC" w14:textId="77777777" w:rsidR="00502B78" w:rsidRPr="004A56B8" w:rsidRDefault="00502B78" w:rsidP="00502B78">
            <w:pPr>
              <w:tabs>
                <w:tab w:val="num" w:pos="720"/>
              </w:tabs>
              <w:rPr>
                <w:rFonts w:cstheme="minorHAnsi"/>
              </w:rPr>
            </w:pPr>
          </w:p>
          <w:p w14:paraId="52FB13D2" w14:textId="77777777" w:rsidR="00502B78" w:rsidRPr="004A56B8" w:rsidRDefault="00502B78" w:rsidP="00502B78">
            <w:pPr>
              <w:tabs>
                <w:tab w:val="num" w:pos="720"/>
              </w:tabs>
              <w:rPr>
                <w:rFonts w:cstheme="minorHAnsi"/>
                <w:b/>
              </w:rPr>
            </w:pPr>
            <w:r w:rsidRPr="004A56B8">
              <w:rPr>
                <w:rFonts w:cstheme="minorHAnsi"/>
                <w:b/>
              </w:rPr>
              <w:t>Session 8: Working with different screen sizes</w:t>
            </w:r>
          </w:p>
          <w:p w14:paraId="05344220" w14:textId="77777777" w:rsidR="00502B78" w:rsidRPr="004A56B8" w:rsidRDefault="00502B78" w:rsidP="00502B78">
            <w:pPr>
              <w:pStyle w:val="ListParagraph"/>
              <w:numPr>
                <w:ilvl w:val="0"/>
                <w:numId w:val="22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proofErr w:type="spellStart"/>
            <w:r w:rsidRPr="004A56B8">
              <w:rPr>
                <w:rFonts w:cstheme="minorHAnsi"/>
              </w:rPr>
              <w:t>Autolayout</w:t>
            </w:r>
            <w:proofErr w:type="spellEnd"/>
          </w:p>
          <w:p w14:paraId="40D96924" w14:textId="77777777" w:rsidR="00502B78" w:rsidRPr="004A56B8" w:rsidRDefault="00502B78" w:rsidP="00502B78">
            <w:pPr>
              <w:pStyle w:val="ListParagraph"/>
              <w:numPr>
                <w:ilvl w:val="0"/>
                <w:numId w:val="22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Stack layout</w:t>
            </w:r>
          </w:p>
          <w:p w14:paraId="6FA367A9" w14:textId="77777777" w:rsidR="00502B78" w:rsidRPr="004A56B8" w:rsidRDefault="00502B78" w:rsidP="00502B78">
            <w:pPr>
              <w:pStyle w:val="ListParagraph"/>
              <w:numPr>
                <w:ilvl w:val="0"/>
                <w:numId w:val="22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  <w:i/>
                <w:iCs/>
              </w:rPr>
            </w:pPr>
            <w:r w:rsidRPr="004A56B8">
              <w:rPr>
                <w:rFonts w:cstheme="minorHAnsi"/>
                <w:i/>
                <w:iCs/>
              </w:rPr>
              <w:t>Lab 8: Fitting many items on different size screens</w:t>
            </w:r>
          </w:p>
          <w:p w14:paraId="6ACCB993" w14:textId="77777777" w:rsidR="00502B78" w:rsidRPr="004A56B8" w:rsidRDefault="00502B78" w:rsidP="00502B78">
            <w:pPr>
              <w:pStyle w:val="ListParagraph"/>
              <w:numPr>
                <w:ilvl w:val="0"/>
                <w:numId w:val="22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  <w:i/>
                <w:iCs/>
              </w:rPr>
            </w:pPr>
            <w:r w:rsidRPr="004A56B8">
              <w:rPr>
                <w:rFonts w:cstheme="minorHAnsi"/>
                <w:i/>
                <w:iCs/>
              </w:rPr>
              <w:t xml:space="preserve">Further exercises on </w:t>
            </w:r>
            <w:proofErr w:type="spellStart"/>
            <w:r w:rsidRPr="004A56B8">
              <w:rPr>
                <w:rFonts w:cstheme="minorHAnsi"/>
                <w:i/>
                <w:iCs/>
              </w:rPr>
              <w:t>Autolayout</w:t>
            </w:r>
            <w:proofErr w:type="spellEnd"/>
          </w:p>
          <w:p w14:paraId="4AF82DEB" w14:textId="77777777" w:rsidR="00502B78" w:rsidRPr="004A56B8" w:rsidRDefault="00502B78" w:rsidP="00502B78">
            <w:pPr>
              <w:pStyle w:val="ListParagraph"/>
              <w:suppressAutoHyphens w:val="0"/>
              <w:contextualSpacing/>
              <w:rPr>
                <w:rFonts w:cstheme="minorHAnsi"/>
                <w:i/>
                <w:iCs/>
              </w:rPr>
            </w:pPr>
          </w:p>
          <w:p w14:paraId="2E067168" w14:textId="515B848B" w:rsidR="00502B78" w:rsidRPr="004A56B8" w:rsidRDefault="00502B78" w:rsidP="00502B78">
            <w:pPr>
              <w:rPr>
                <w:rFonts w:cstheme="minorHAnsi"/>
                <w:b/>
                <w:bCs/>
              </w:rPr>
            </w:pPr>
            <w:r w:rsidRPr="004A56B8">
              <w:rPr>
                <w:rFonts w:cstheme="minorHAnsi"/>
                <w:b/>
                <w:bCs/>
              </w:rPr>
              <w:t>Session 9: Dictionaries/</w:t>
            </w:r>
            <w:proofErr w:type="spellStart"/>
            <w:r w:rsidRPr="004A56B8">
              <w:rPr>
                <w:rFonts w:cstheme="minorHAnsi"/>
                <w:b/>
                <w:bCs/>
              </w:rPr>
              <w:t>Optionals</w:t>
            </w:r>
            <w:proofErr w:type="spellEnd"/>
            <w:r w:rsidRPr="004A56B8">
              <w:rPr>
                <w:rFonts w:cstheme="minorHAnsi"/>
                <w:b/>
                <w:bCs/>
              </w:rPr>
              <w:t xml:space="preserve"> / Guard / Scope</w:t>
            </w:r>
            <w:r w:rsidR="00432914">
              <w:rPr>
                <w:rFonts w:cstheme="minorHAnsi"/>
                <w:b/>
                <w:bCs/>
              </w:rPr>
              <w:t xml:space="preserve"> / Enums</w:t>
            </w:r>
          </w:p>
          <w:p w14:paraId="48395EE0" w14:textId="77777777" w:rsidR="00502B78" w:rsidRPr="004A56B8" w:rsidRDefault="00502B78" w:rsidP="00502B78">
            <w:pPr>
              <w:pStyle w:val="ListParagraph"/>
              <w:numPr>
                <w:ilvl w:val="0"/>
                <w:numId w:val="24"/>
              </w:numPr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 xml:space="preserve">Dictionaries/why we need </w:t>
            </w:r>
            <w:proofErr w:type="spellStart"/>
            <w:r w:rsidRPr="004A56B8">
              <w:rPr>
                <w:rFonts w:cstheme="minorHAnsi"/>
              </w:rPr>
              <w:t>optionals</w:t>
            </w:r>
            <w:proofErr w:type="spellEnd"/>
          </w:p>
          <w:p w14:paraId="5BF984C6" w14:textId="77777777" w:rsidR="00502B78" w:rsidRPr="004A56B8" w:rsidRDefault="00502B78" w:rsidP="00502B78">
            <w:pPr>
              <w:pStyle w:val="ListParagraph"/>
              <w:numPr>
                <w:ilvl w:val="0"/>
                <w:numId w:val="24"/>
              </w:numPr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How to use them correctly</w:t>
            </w:r>
          </w:p>
          <w:p w14:paraId="0E679220" w14:textId="77777777" w:rsidR="00502B78" w:rsidRPr="004A56B8" w:rsidRDefault="00502B78" w:rsidP="00502B78">
            <w:pPr>
              <w:pStyle w:val="ListParagraph"/>
              <w:numPr>
                <w:ilvl w:val="0"/>
                <w:numId w:val="24"/>
              </w:numPr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Making code tidy with Guard</w:t>
            </w:r>
          </w:p>
          <w:p w14:paraId="365D8235" w14:textId="3EF8B4C5" w:rsidR="00502B78" w:rsidRDefault="00502B78" w:rsidP="00502B78">
            <w:pPr>
              <w:pStyle w:val="ListParagraph"/>
              <w:numPr>
                <w:ilvl w:val="0"/>
                <w:numId w:val="24"/>
              </w:numPr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Understanding scope of variables</w:t>
            </w:r>
          </w:p>
          <w:p w14:paraId="663BAF19" w14:textId="48328EAD" w:rsidR="00432914" w:rsidRPr="004A56B8" w:rsidRDefault="00432914" w:rsidP="00502B78">
            <w:pPr>
              <w:pStyle w:val="ListParagraph"/>
              <w:numPr>
                <w:ilvl w:val="0"/>
                <w:numId w:val="24"/>
              </w:numPr>
              <w:suppressAutoHyphens w:val="0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Using Enums</w:t>
            </w:r>
          </w:p>
          <w:p w14:paraId="3C590804" w14:textId="77777777" w:rsidR="00502B78" w:rsidRPr="004A56B8" w:rsidRDefault="00502B78" w:rsidP="00502B78">
            <w:pPr>
              <w:pStyle w:val="ListParagraph"/>
              <w:numPr>
                <w:ilvl w:val="0"/>
                <w:numId w:val="24"/>
              </w:numPr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  <w:i/>
                <w:iCs/>
              </w:rPr>
              <w:t xml:space="preserve">Lab 9: </w:t>
            </w:r>
            <w:proofErr w:type="spellStart"/>
            <w:r w:rsidRPr="004A56B8">
              <w:rPr>
                <w:rFonts w:cstheme="minorHAnsi"/>
                <w:i/>
                <w:iCs/>
              </w:rPr>
              <w:t>Optionals</w:t>
            </w:r>
            <w:proofErr w:type="spellEnd"/>
            <w:r w:rsidRPr="004A56B8">
              <w:rPr>
                <w:rFonts w:cstheme="minorHAnsi"/>
                <w:i/>
                <w:iCs/>
              </w:rPr>
              <w:t xml:space="preserve"> and Guard</w:t>
            </w:r>
          </w:p>
          <w:p w14:paraId="3E955659" w14:textId="77777777" w:rsidR="00502B78" w:rsidRPr="004A56B8" w:rsidRDefault="00502B78" w:rsidP="00502B78">
            <w:pPr>
              <w:tabs>
                <w:tab w:val="num" w:pos="720"/>
              </w:tabs>
              <w:rPr>
                <w:rFonts w:cstheme="minorHAnsi"/>
              </w:rPr>
            </w:pPr>
          </w:p>
          <w:p w14:paraId="021E6675" w14:textId="77777777" w:rsidR="00502B78" w:rsidRPr="004A56B8" w:rsidRDefault="00502B78" w:rsidP="00502B78">
            <w:pPr>
              <w:tabs>
                <w:tab w:val="num" w:pos="720"/>
              </w:tabs>
              <w:rPr>
                <w:rFonts w:cstheme="minorHAnsi"/>
                <w:b/>
              </w:rPr>
            </w:pPr>
            <w:r w:rsidRPr="004A56B8">
              <w:rPr>
                <w:rFonts w:cstheme="minorHAnsi"/>
                <w:b/>
              </w:rPr>
              <w:t xml:space="preserve">Session 10: Advanced navigation in </w:t>
            </w:r>
            <w:proofErr w:type="spellStart"/>
            <w:r w:rsidRPr="004A56B8">
              <w:rPr>
                <w:rFonts w:cstheme="minorHAnsi"/>
                <w:b/>
              </w:rPr>
              <w:t>UIKit</w:t>
            </w:r>
            <w:proofErr w:type="spellEnd"/>
          </w:p>
          <w:p w14:paraId="634D4CFA" w14:textId="77777777" w:rsidR="00502B78" w:rsidRPr="004A56B8" w:rsidRDefault="00502B78" w:rsidP="00502B78">
            <w:pPr>
              <w:pStyle w:val="ListParagraph"/>
              <w:numPr>
                <w:ilvl w:val="0"/>
                <w:numId w:val="23"/>
              </w:numPr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Segues</w:t>
            </w:r>
          </w:p>
          <w:p w14:paraId="278EEEB0" w14:textId="77777777" w:rsidR="00502B78" w:rsidRPr="004A56B8" w:rsidRDefault="00502B78" w:rsidP="00502B78">
            <w:pPr>
              <w:pStyle w:val="ListParagraph"/>
              <w:numPr>
                <w:ilvl w:val="0"/>
                <w:numId w:val="23"/>
              </w:numPr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Navigation</w:t>
            </w:r>
          </w:p>
          <w:p w14:paraId="31679494" w14:textId="77777777" w:rsidR="00502B78" w:rsidRPr="004A56B8" w:rsidRDefault="00502B78" w:rsidP="00502B78">
            <w:pPr>
              <w:pStyle w:val="ListParagraph"/>
              <w:numPr>
                <w:ilvl w:val="0"/>
                <w:numId w:val="23"/>
              </w:numPr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Tab bars</w:t>
            </w:r>
          </w:p>
          <w:p w14:paraId="6DBBC5E8" w14:textId="77777777" w:rsidR="00502B78" w:rsidRPr="004A56B8" w:rsidRDefault="00502B78" w:rsidP="00502B78">
            <w:pPr>
              <w:pStyle w:val="ListParagraph"/>
              <w:numPr>
                <w:ilvl w:val="0"/>
                <w:numId w:val="23"/>
              </w:numPr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Lifetime of an app</w:t>
            </w:r>
          </w:p>
          <w:p w14:paraId="57A454CF" w14:textId="77777777" w:rsidR="00502B78" w:rsidRPr="004A56B8" w:rsidRDefault="00502B78" w:rsidP="00502B78">
            <w:pPr>
              <w:pStyle w:val="ListParagraph"/>
              <w:numPr>
                <w:ilvl w:val="0"/>
                <w:numId w:val="23"/>
              </w:numPr>
              <w:tabs>
                <w:tab w:val="num" w:pos="720"/>
              </w:tabs>
              <w:rPr>
                <w:rFonts w:cstheme="minorHAnsi"/>
              </w:rPr>
            </w:pPr>
            <w:r w:rsidRPr="004A56B8">
              <w:rPr>
                <w:rFonts w:cstheme="minorHAnsi"/>
                <w:i/>
                <w:iCs/>
              </w:rPr>
              <w:t>Lab 10: Making complex apps</w:t>
            </w:r>
          </w:p>
          <w:p w14:paraId="56566908" w14:textId="77777777" w:rsidR="00502B78" w:rsidRPr="004A56B8" w:rsidRDefault="00502B78" w:rsidP="00502B78">
            <w:pPr>
              <w:tabs>
                <w:tab w:val="num" w:pos="720"/>
              </w:tabs>
              <w:rPr>
                <w:rFonts w:cstheme="minorHAnsi"/>
              </w:rPr>
            </w:pPr>
          </w:p>
          <w:p w14:paraId="15CAAA97" w14:textId="77777777" w:rsidR="00502B78" w:rsidRPr="004A56B8" w:rsidRDefault="00502B78" w:rsidP="00502B78">
            <w:pPr>
              <w:rPr>
                <w:rFonts w:cstheme="minorHAnsi"/>
                <w:b/>
                <w:bCs/>
              </w:rPr>
            </w:pPr>
            <w:r w:rsidRPr="004A56B8">
              <w:rPr>
                <w:rFonts w:cstheme="minorHAnsi"/>
                <w:b/>
                <w:bCs/>
              </w:rPr>
              <w:t>Session 11: Building dynamic tables</w:t>
            </w:r>
          </w:p>
          <w:p w14:paraId="1AFF2E9C" w14:textId="77777777" w:rsidR="00502B78" w:rsidRPr="004A56B8" w:rsidRDefault="00502B78" w:rsidP="00502B78">
            <w:pPr>
              <w:pStyle w:val="ListParagraph"/>
              <w:numPr>
                <w:ilvl w:val="0"/>
                <w:numId w:val="24"/>
              </w:numPr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Basic tables</w:t>
            </w:r>
          </w:p>
          <w:p w14:paraId="4AABE2A6" w14:textId="77777777" w:rsidR="00502B78" w:rsidRPr="004A56B8" w:rsidRDefault="00502B78" w:rsidP="00502B78">
            <w:pPr>
              <w:pStyle w:val="ListParagraph"/>
              <w:numPr>
                <w:ilvl w:val="0"/>
                <w:numId w:val="24"/>
              </w:numPr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Linking to child screens</w:t>
            </w:r>
          </w:p>
          <w:p w14:paraId="3F22DB30" w14:textId="77777777" w:rsidR="00502B78" w:rsidRPr="004A56B8" w:rsidRDefault="00502B78" w:rsidP="00502B78">
            <w:pPr>
              <w:pStyle w:val="ListParagraph"/>
              <w:numPr>
                <w:ilvl w:val="0"/>
                <w:numId w:val="24"/>
              </w:numPr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Passing child data</w:t>
            </w:r>
          </w:p>
          <w:p w14:paraId="373F94F5" w14:textId="77777777" w:rsidR="00502B78" w:rsidRPr="004A56B8" w:rsidRDefault="00502B78" w:rsidP="00502B78">
            <w:pPr>
              <w:pStyle w:val="ListParagraph"/>
              <w:numPr>
                <w:ilvl w:val="0"/>
                <w:numId w:val="24"/>
              </w:numPr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 xml:space="preserve">Customising table cells </w:t>
            </w:r>
          </w:p>
          <w:p w14:paraId="1D4250A6" w14:textId="77777777" w:rsidR="00502B78" w:rsidRPr="004A56B8" w:rsidRDefault="00502B78" w:rsidP="00502B78">
            <w:pPr>
              <w:pStyle w:val="ListParagraph"/>
              <w:numPr>
                <w:ilvl w:val="0"/>
                <w:numId w:val="24"/>
              </w:numPr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Linking to multiple child screens</w:t>
            </w:r>
          </w:p>
          <w:p w14:paraId="141CBB63" w14:textId="77777777" w:rsidR="00502B78" w:rsidRPr="004A56B8" w:rsidRDefault="00502B78" w:rsidP="00502B78">
            <w:pPr>
              <w:pStyle w:val="ListParagraph"/>
              <w:numPr>
                <w:ilvl w:val="0"/>
                <w:numId w:val="24"/>
              </w:numPr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  <w:i/>
                <w:iCs/>
              </w:rPr>
              <w:t>Lab 11: Building tables</w:t>
            </w:r>
          </w:p>
          <w:p w14:paraId="2D4D7898" w14:textId="77777777" w:rsidR="00502B78" w:rsidRPr="004A56B8" w:rsidRDefault="00502B78" w:rsidP="00502B78">
            <w:pPr>
              <w:rPr>
                <w:rFonts w:cstheme="minorHAnsi"/>
              </w:rPr>
            </w:pPr>
          </w:p>
          <w:p w14:paraId="10181878" w14:textId="77777777" w:rsidR="00502B78" w:rsidRPr="004A56B8" w:rsidRDefault="00502B78" w:rsidP="00502B78">
            <w:pPr>
              <w:tabs>
                <w:tab w:val="num" w:pos="720"/>
              </w:tabs>
              <w:rPr>
                <w:rFonts w:cstheme="minorHAnsi"/>
                <w:b/>
                <w:bCs/>
              </w:rPr>
            </w:pPr>
            <w:r w:rsidRPr="004A56B8">
              <w:rPr>
                <w:rFonts w:cstheme="minorHAnsi"/>
                <w:b/>
                <w:bCs/>
              </w:rPr>
              <w:t>Session 12:  Protocols, closures</w:t>
            </w:r>
          </w:p>
          <w:p w14:paraId="076F5E62" w14:textId="77777777" w:rsidR="00502B78" w:rsidRPr="004A56B8" w:rsidRDefault="00502B78" w:rsidP="00502B78">
            <w:pPr>
              <w:pStyle w:val="ListParagraph"/>
              <w:numPr>
                <w:ilvl w:val="0"/>
                <w:numId w:val="23"/>
              </w:numPr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 xml:space="preserve">Built in protocols – </w:t>
            </w:r>
            <w:proofErr w:type="spellStart"/>
            <w:r w:rsidRPr="004A56B8">
              <w:rPr>
                <w:rFonts w:cstheme="minorHAnsi"/>
              </w:rPr>
              <w:t>CustomStringConvertible</w:t>
            </w:r>
            <w:proofErr w:type="spellEnd"/>
            <w:r w:rsidRPr="004A56B8">
              <w:rPr>
                <w:rFonts w:cstheme="minorHAnsi"/>
              </w:rPr>
              <w:t xml:space="preserve">, </w:t>
            </w:r>
            <w:proofErr w:type="spellStart"/>
            <w:r w:rsidRPr="004A56B8">
              <w:rPr>
                <w:rFonts w:cstheme="minorHAnsi"/>
              </w:rPr>
              <w:t>Equatable</w:t>
            </w:r>
            <w:proofErr w:type="spellEnd"/>
            <w:r w:rsidRPr="004A56B8">
              <w:rPr>
                <w:rFonts w:cstheme="minorHAnsi"/>
              </w:rPr>
              <w:t>, Comparable, Codable</w:t>
            </w:r>
          </w:p>
          <w:p w14:paraId="56847E36" w14:textId="77777777" w:rsidR="00502B78" w:rsidRPr="004A56B8" w:rsidRDefault="00502B78" w:rsidP="00502B78">
            <w:pPr>
              <w:pStyle w:val="ListParagraph"/>
              <w:numPr>
                <w:ilvl w:val="0"/>
                <w:numId w:val="23"/>
              </w:numPr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Defining and implementing your own protocols</w:t>
            </w:r>
          </w:p>
          <w:p w14:paraId="33EAC8B1" w14:textId="77777777" w:rsidR="00502B78" w:rsidRPr="004A56B8" w:rsidRDefault="00502B78" w:rsidP="00502B78">
            <w:pPr>
              <w:pStyle w:val="ListParagraph"/>
              <w:numPr>
                <w:ilvl w:val="0"/>
                <w:numId w:val="23"/>
              </w:numPr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Using closures</w:t>
            </w:r>
          </w:p>
          <w:p w14:paraId="5121F76E" w14:textId="77777777" w:rsidR="00502B78" w:rsidRPr="004A56B8" w:rsidRDefault="00502B78" w:rsidP="00502B78">
            <w:pPr>
              <w:pStyle w:val="ListParagraph"/>
              <w:numPr>
                <w:ilvl w:val="0"/>
                <w:numId w:val="23"/>
              </w:numPr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Shortening closures</w:t>
            </w:r>
          </w:p>
          <w:p w14:paraId="1F1E1B98" w14:textId="77777777" w:rsidR="00502B78" w:rsidRPr="004A56B8" w:rsidRDefault="00502B78" w:rsidP="00502B78">
            <w:pPr>
              <w:pStyle w:val="ListParagraph"/>
              <w:numPr>
                <w:ilvl w:val="0"/>
                <w:numId w:val="24"/>
              </w:numPr>
              <w:suppressAutoHyphens w:val="0"/>
              <w:contextualSpacing/>
              <w:rPr>
                <w:rFonts w:cstheme="minorHAnsi"/>
                <w:i/>
                <w:iCs/>
              </w:rPr>
            </w:pPr>
            <w:r w:rsidRPr="004A56B8">
              <w:rPr>
                <w:rFonts w:cstheme="minorHAnsi"/>
                <w:i/>
                <w:iCs/>
              </w:rPr>
              <w:t>Lab 12:  Protocols and Closures</w:t>
            </w:r>
          </w:p>
          <w:p w14:paraId="61154785" w14:textId="77777777" w:rsidR="00502B78" w:rsidRPr="004A56B8" w:rsidRDefault="00502B78" w:rsidP="00502B78">
            <w:pPr>
              <w:contextualSpacing/>
              <w:rPr>
                <w:rFonts w:cstheme="minorHAnsi"/>
              </w:rPr>
            </w:pPr>
          </w:p>
          <w:p w14:paraId="0865A717" w14:textId="77777777" w:rsidR="00502B78" w:rsidRPr="004A56B8" w:rsidRDefault="00502B78" w:rsidP="00502B78">
            <w:pPr>
              <w:rPr>
                <w:rFonts w:cstheme="minorHAnsi"/>
                <w:b/>
                <w:bCs/>
              </w:rPr>
            </w:pPr>
            <w:r w:rsidRPr="004A56B8">
              <w:rPr>
                <w:rFonts w:cstheme="minorHAnsi"/>
                <w:b/>
                <w:bCs/>
              </w:rPr>
              <w:t>Session 13: Location facilities</w:t>
            </w:r>
          </w:p>
          <w:p w14:paraId="3EC7D4CE" w14:textId="77777777" w:rsidR="00502B78" w:rsidRPr="004A56B8" w:rsidRDefault="00502B78" w:rsidP="00502B78">
            <w:pPr>
              <w:pStyle w:val="ListParagraph"/>
              <w:numPr>
                <w:ilvl w:val="0"/>
                <w:numId w:val="31"/>
              </w:numPr>
              <w:tabs>
                <w:tab w:val="num" w:pos="720"/>
              </w:tabs>
              <w:rPr>
                <w:rFonts w:cstheme="minorHAnsi"/>
              </w:rPr>
            </w:pPr>
            <w:r w:rsidRPr="004A56B8">
              <w:rPr>
                <w:rFonts w:cstheme="minorHAnsi"/>
              </w:rPr>
              <w:t>Setting up location services</w:t>
            </w:r>
          </w:p>
          <w:p w14:paraId="133BA633" w14:textId="77777777" w:rsidR="00502B78" w:rsidRPr="004A56B8" w:rsidRDefault="00502B78" w:rsidP="00502B78">
            <w:pPr>
              <w:pStyle w:val="ListParagraph"/>
              <w:numPr>
                <w:ilvl w:val="0"/>
                <w:numId w:val="31"/>
              </w:numPr>
              <w:tabs>
                <w:tab w:val="num" w:pos="720"/>
              </w:tabs>
              <w:rPr>
                <w:rFonts w:cstheme="minorHAnsi"/>
              </w:rPr>
            </w:pPr>
            <w:r w:rsidRPr="004A56B8">
              <w:rPr>
                <w:rFonts w:cstheme="minorHAnsi"/>
              </w:rPr>
              <w:t>Tracking movement</w:t>
            </w:r>
          </w:p>
          <w:p w14:paraId="7263B151" w14:textId="77777777" w:rsidR="00502B78" w:rsidRPr="004A56B8" w:rsidRDefault="00502B78" w:rsidP="00502B78">
            <w:pPr>
              <w:pStyle w:val="ListParagraph"/>
              <w:numPr>
                <w:ilvl w:val="0"/>
                <w:numId w:val="31"/>
              </w:numPr>
              <w:tabs>
                <w:tab w:val="num" w:pos="720"/>
              </w:tabs>
              <w:rPr>
                <w:rFonts w:cstheme="minorHAnsi"/>
              </w:rPr>
            </w:pPr>
            <w:r w:rsidRPr="004A56B8">
              <w:rPr>
                <w:rFonts w:cstheme="minorHAnsi"/>
              </w:rPr>
              <w:t>Annotating maps</w:t>
            </w:r>
          </w:p>
          <w:p w14:paraId="75965281" w14:textId="77777777" w:rsidR="00502B78" w:rsidRPr="004A56B8" w:rsidRDefault="00502B78" w:rsidP="00502B78">
            <w:pPr>
              <w:pStyle w:val="ListParagraph"/>
              <w:numPr>
                <w:ilvl w:val="0"/>
                <w:numId w:val="31"/>
              </w:numPr>
              <w:tabs>
                <w:tab w:val="num" w:pos="720"/>
              </w:tabs>
              <w:rPr>
                <w:rFonts w:cstheme="minorHAnsi"/>
              </w:rPr>
            </w:pPr>
            <w:r w:rsidRPr="004A56B8">
              <w:rPr>
                <w:rFonts w:cstheme="minorHAnsi"/>
                <w:i/>
                <w:iCs/>
              </w:rPr>
              <w:t>Lab 13: Adding Maps to an app</w:t>
            </w:r>
          </w:p>
          <w:p w14:paraId="22E8163A" w14:textId="77777777" w:rsidR="00502B78" w:rsidRPr="004A56B8" w:rsidRDefault="00502B78" w:rsidP="00502B78">
            <w:pPr>
              <w:pStyle w:val="ListParagraph"/>
              <w:suppressAutoHyphens w:val="0"/>
              <w:contextualSpacing/>
              <w:rPr>
                <w:rFonts w:cstheme="minorHAnsi"/>
                <w:i/>
                <w:iCs/>
              </w:rPr>
            </w:pPr>
          </w:p>
          <w:p w14:paraId="3CA9702F" w14:textId="77777777" w:rsidR="00502B78" w:rsidRPr="004A56B8" w:rsidRDefault="00502B78" w:rsidP="00502B78">
            <w:pPr>
              <w:tabs>
                <w:tab w:val="num" w:pos="720"/>
              </w:tabs>
              <w:rPr>
                <w:rFonts w:cstheme="minorHAnsi"/>
                <w:b/>
                <w:bCs/>
              </w:rPr>
            </w:pPr>
            <w:r w:rsidRPr="004A56B8">
              <w:rPr>
                <w:rFonts w:cstheme="minorHAnsi"/>
                <w:b/>
                <w:bCs/>
              </w:rPr>
              <w:t>Session 14: Interacting with taps and the accelerometer</w:t>
            </w:r>
          </w:p>
          <w:p w14:paraId="4B418EFE" w14:textId="77777777" w:rsidR="00502B78" w:rsidRPr="004A56B8" w:rsidRDefault="00502B78" w:rsidP="00502B78">
            <w:pPr>
              <w:pStyle w:val="ListParagraph"/>
              <w:numPr>
                <w:ilvl w:val="0"/>
                <w:numId w:val="23"/>
              </w:numPr>
              <w:suppressAutoHyphens w:val="0"/>
              <w:contextualSpacing/>
              <w:rPr>
                <w:rFonts w:cstheme="minorHAnsi"/>
              </w:rPr>
            </w:pPr>
            <w:bookmarkStart w:id="0" w:name="OLE_LINK5"/>
            <w:bookmarkStart w:id="1" w:name="OLE_LINK6"/>
            <w:r w:rsidRPr="004A56B8">
              <w:rPr>
                <w:rFonts w:cstheme="minorHAnsi"/>
              </w:rPr>
              <w:t>Implementing taps and swipes</w:t>
            </w:r>
          </w:p>
          <w:p w14:paraId="2D1790E6" w14:textId="77777777" w:rsidR="00502B78" w:rsidRPr="004A56B8" w:rsidRDefault="00502B78" w:rsidP="00502B78">
            <w:pPr>
              <w:pStyle w:val="ListParagraph"/>
              <w:numPr>
                <w:ilvl w:val="0"/>
                <w:numId w:val="23"/>
              </w:numPr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Using the accelerometer</w:t>
            </w:r>
          </w:p>
          <w:p w14:paraId="7C1E8D3C" w14:textId="77777777" w:rsidR="00502B78" w:rsidRPr="004A56B8" w:rsidRDefault="00502B78" w:rsidP="00502B78">
            <w:pPr>
              <w:pStyle w:val="ListParagraph"/>
              <w:numPr>
                <w:ilvl w:val="0"/>
                <w:numId w:val="23"/>
              </w:numPr>
              <w:suppressAutoHyphens w:val="0"/>
              <w:contextualSpacing/>
              <w:rPr>
                <w:rFonts w:cstheme="minorHAnsi"/>
                <w:i/>
                <w:iCs/>
              </w:rPr>
            </w:pPr>
            <w:r w:rsidRPr="004A56B8">
              <w:rPr>
                <w:rFonts w:cstheme="minorHAnsi"/>
                <w:i/>
                <w:iCs/>
              </w:rPr>
              <w:t>Lab 14:  Example apps using taps, swipes and the accelerometer</w:t>
            </w:r>
          </w:p>
          <w:bookmarkEnd w:id="0"/>
          <w:bookmarkEnd w:id="1"/>
          <w:p w14:paraId="439AF05B" w14:textId="77777777" w:rsidR="00502B78" w:rsidRPr="004A56B8" w:rsidRDefault="00502B78" w:rsidP="0031333F">
            <w:pPr>
              <w:rPr>
                <w:rFonts w:cstheme="minorHAnsi"/>
                <w:b/>
                <w:bCs/>
              </w:rPr>
            </w:pPr>
          </w:p>
          <w:p w14:paraId="2A03B49E" w14:textId="77777777" w:rsidR="00502B78" w:rsidRPr="004A56B8" w:rsidRDefault="00502B78" w:rsidP="00502B78">
            <w:pPr>
              <w:rPr>
                <w:rFonts w:cstheme="minorHAnsi"/>
                <w:b/>
                <w:bCs/>
              </w:rPr>
            </w:pPr>
            <w:r w:rsidRPr="004A56B8">
              <w:rPr>
                <w:rFonts w:cstheme="minorHAnsi"/>
                <w:b/>
                <w:bCs/>
              </w:rPr>
              <w:t>Session 15: Data storage with Codable</w:t>
            </w:r>
          </w:p>
          <w:p w14:paraId="6B34D7E7" w14:textId="77777777" w:rsidR="00502B78" w:rsidRPr="004A56B8" w:rsidRDefault="00502B78" w:rsidP="00502B78">
            <w:pPr>
              <w:pStyle w:val="ListParagraph"/>
              <w:numPr>
                <w:ilvl w:val="0"/>
                <w:numId w:val="25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Application sandbox</w:t>
            </w:r>
          </w:p>
          <w:p w14:paraId="654BB632" w14:textId="77777777" w:rsidR="00502B78" w:rsidRPr="004A56B8" w:rsidRDefault="00502B78" w:rsidP="00502B78">
            <w:pPr>
              <w:pStyle w:val="ListParagraph"/>
              <w:numPr>
                <w:ilvl w:val="0"/>
                <w:numId w:val="25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Where to save data in iOS</w:t>
            </w:r>
          </w:p>
          <w:p w14:paraId="249990FB" w14:textId="77777777" w:rsidR="00502B78" w:rsidRPr="004A56B8" w:rsidRDefault="00502B78" w:rsidP="00502B78">
            <w:pPr>
              <w:pStyle w:val="ListParagraph"/>
              <w:numPr>
                <w:ilvl w:val="0"/>
                <w:numId w:val="25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Storage choices</w:t>
            </w:r>
          </w:p>
          <w:p w14:paraId="325BA77B" w14:textId="77777777" w:rsidR="00502B78" w:rsidRPr="004A56B8" w:rsidRDefault="00502B78" w:rsidP="00502B78">
            <w:pPr>
              <w:pStyle w:val="ListParagraph"/>
              <w:numPr>
                <w:ilvl w:val="0"/>
                <w:numId w:val="25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Coding choices - JSON, PLIST, XML</w:t>
            </w:r>
          </w:p>
          <w:p w14:paraId="0134D94D" w14:textId="77777777" w:rsidR="00502B78" w:rsidRPr="004A56B8" w:rsidRDefault="00502B78" w:rsidP="00502B78">
            <w:pPr>
              <w:pStyle w:val="ListParagraph"/>
              <w:numPr>
                <w:ilvl w:val="0"/>
                <w:numId w:val="25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Codable for local state</w:t>
            </w:r>
          </w:p>
          <w:p w14:paraId="63811A9D" w14:textId="77777777" w:rsidR="00502B78" w:rsidRPr="004A56B8" w:rsidRDefault="00502B78" w:rsidP="00502B78">
            <w:pPr>
              <w:pStyle w:val="ListParagraph"/>
              <w:numPr>
                <w:ilvl w:val="0"/>
                <w:numId w:val="25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Preferences</w:t>
            </w:r>
          </w:p>
          <w:p w14:paraId="6AE6E95A" w14:textId="77777777" w:rsidR="00502B78" w:rsidRPr="004A56B8" w:rsidRDefault="00502B78" w:rsidP="00502B78">
            <w:pPr>
              <w:pStyle w:val="ListParagraph"/>
              <w:numPr>
                <w:ilvl w:val="0"/>
                <w:numId w:val="25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proofErr w:type="spellStart"/>
            <w:r w:rsidRPr="004A56B8">
              <w:rPr>
                <w:rFonts w:cstheme="minorHAnsi"/>
              </w:rPr>
              <w:t>CoreData</w:t>
            </w:r>
            <w:proofErr w:type="spellEnd"/>
            <w:r w:rsidRPr="004A56B8">
              <w:rPr>
                <w:rFonts w:cstheme="minorHAnsi"/>
              </w:rPr>
              <w:t xml:space="preserve"> for complex data</w:t>
            </w:r>
          </w:p>
          <w:p w14:paraId="379311B7" w14:textId="77777777" w:rsidR="00502B78" w:rsidRPr="004A56B8" w:rsidRDefault="00502B78" w:rsidP="00502B78">
            <w:pPr>
              <w:pStyle w:val="ListParagraph"/>
              <w:numPr>
                <w:ilvl w:val="0"/>
                <w:numId w:val="25"/>
              </w:numPr>
              <w:suppressAutoHyphens w:val="0"/>
              <w:contextualSpacing/>
              <w:rPr>
                <w:rFonts w:cstheme="minorHAnsi"/>
                <w:i/>
                <w:iCs/>
              </w:rPr>
            </w:pPr>
            <w:r w:rsidRPr="004A56B8">
              <w:rPr>
                <w:rFonts w:cstheme="minorHAnsi"/>
                <w:i/>
                <w:iCs/>
              </w:rPr>
              <w:t>Lab 15: Extended lab bringing together work on tables, data access and storing data locally.</w:t>
            </w:r>
          </w:p>
          <w:p w14:paraId="201B623D" w14:textId="77777777" w:rsidR="00502B78" w:rsidRPr="004A56B8" w:rsidRDefault="00502B78" w:rsidP="00502B78">
            <w:pPr>
              <w:rPr>
                <w:rFonts w:cstheme="minorHAnsi"/>
                <w:b/>
                <w:bCs/>
              </w:rPr>
            </w:pPr>
          </w:p>
          <w:p w14:paraId="55947FF2" w14:textId="77777777" w:rsidR="00502B78" w:rsidRPr="004A56B8" w:rsidRDefault="00502B78" w:rsidP="00502B78">
            <w:pPr>
              <w:rPr>
                <w:rFonts w:cstheme="minorHAnsi"/>
                <w:b/>
                <w:bCs/>
              </w:rPr>
            </w:pPr>
            <w:r w:rsidRPr="004A56B8">
              <w:rPr>
                <w:rFonts w:cstheme="minorHAnsi"/>
                <w:b/>
                <w:bCs/>
              </w:rPr>
              <w:t>Session 16: Unit Testing</w:t>
            </w:r>
          </w:p>
          <w:p w14:paraId="3CFD5330" w14:textId="77777777" w:rsidR="00502B78" w:rsidRPr="004A56B8" w:rsidRDefault="00502B78" w:rsidP="00502B78">
            <w:pPr>
              <w:pStyle w:val="ListParagraph"/>
              <w:numPr>
                <w:ilvl w:val="0"/>
                <w:numId w:val="27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bookmarkStart w:id="2" w:name="OLE_LINK3"/>
            <w:bookmarkStart w:id="3" w:name="OLE_LINK4"/>
            <w:bookmarkStart w:id="4" w:name="OLE_LINK1"/>
            <w:bookmarkStart w:id="5" w:name="OLE_LINK2"/>
            <w:r w:rsidRPr="004A56B8">
              <w:rPr>
                <w:rFonts w:cstheme="minorHAnsi"/>
              </w:rPr>
              <w:t>Identifying what to unit test</w:t>
            </w:r>
          </w:p>
          <w:p w14:paraId="5D6D1DF8" w14:textId="77777777" w:rsidR="00502B78" w:rsidRPr="004A56B8" w:rsidRDefault="00502B78" w:rsidP="00502B78">
            <w:pPr>
              <w:pStyle w:val="ListParagraph"/>
              <w:numPr>
                <w:ilvl w:val="0"/>
                <w:numId w:val="27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Setting up tests</w:t>
            </w:r>
          </w:p>
          <w:p w14:paraId="3E23A283" w14:textId="77777777" w:rsidR="00502B78" w:rsidRPr="004A56B8" w:rsidRDefault="00502B78" w:rsidP="00502B78">
            <w:pPr>
              <w:pStyle w:val="ListParagraph"/>
              <w:numPr>
                <w:ilvl w:val="0"/>
                <w:numId w:val="27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 xml:space="preserve">Running tests in </w:t>
            </w:r>
            <w:proofErr w:type="spellStart"/>
            <w:r w:rsidRPr="004A56B8">
              <w:rPr>
                <w:rFonts w:cstheme="minorHAnsi"/>
              </w:rPr>
              <w:t>XCTest</w:t>
            </w:r>
            <w:proofErr w:type="spellEnd"/>
          </w:p>
          <w:p w14:paraId="781E593F" w14:textId="77777777" w:rsidR="00502B78" w:rsidRPr="004A56B8" w:rsidRDefault="00502B78" w:rsidP="00502B78">
            <w:pPr>
              <w:pStyle w:val="ListParagraph"/>
              <w:numPr>
                <w:ilvl w:val="0"/>
                <w:numId w:val="27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  <w:i/>
                <w:iCs/>
              </w:rPr>
              <w:t>Lab 16: Writing Unit Tests for iOS Apps</w:t>
            </w:r>
            <w:bookmarkEnd w:id="2"/>
            <w:bookmarkEnd w:id="3"/>
          </w:p>
          <w:p w14:paraId="3F52C80A" w14:textId="77777777" w:rsidR="00502B78" w:rsidRPr="004A56B8" w:rsidRDefault="00502B78" w:rsidP="00502B78">
            <w:pPr>
              <w:rPr>
                <w:rFonts w:cstheme="minorHAnsi"/>
                <w:b/>
                <w:bCs/>
              </w:rPr>
            </w:pPr>
          </w:p>
          <w:p w14:paraId="65D0EEBD" w14:textId="77777777" w:rsidR="00502B78" w:rsidRPr="004A56B8" w:rsidRDefault="00502B78" w:rsidP="00502B78">
            <w:pPr>
              <w:rPr>
                <w:rFonts w:cstheme="minorHAnsi"/>
                <w:b/>
                <w:bCs/>
              </w:rPr>
            </w:pPr>
            <w:r w:rsidRPr="004A56B8">
              <w:rPr>
                <w:rFonts w:cstheme="minorHAnsi"/>
                <w:b/>
                <w:bCs/>
              </w:rPr>
              <w:t>Session 17: Data storage with Core Data</w:t>
            </w:r>
          </w:p>
          <w:p w14:paraId="1B63B0F7" w14:textId="77777777" w:rsidR="00502B78" w:rsidRPr="004A56B8" w:rsidRDefault="00502B78" w:rsidP="00502B78">
            <w:pPr>
              <w:pStyle w:val="ListParagraph"/>
              <w:numPr>
                <w:ilvl w:val="0"/>
                <w:numId w:val="25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Ideas behind Core Data</w:t>
            </w:r>
          </w:p>
          <w:p w14:paraId="5A88A136" w14:textId="77777777" w:rsidR="00502B78" w:rsidRPr="004A56B8" w:rsidRDefault="00502B78" w:rsidP="00502B78">
            <w:pPr>
              <w:pStyle w:val="ListParagraph"/>
              <w:numPr>
                <w:ilvl w:val="0"/>
                <w:numId w:val="25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Persisting networks of objects using Core Data</w:t>
            </w:r>
          </w:p>
          <w:p w14:paraId="469D7846" w14:textId="77777777" w:rsidR="00502B78" w:rsidRPr="004A56B8" w:rsidRDefault="00502B78" w:rsidP="00502B78">
            <w:pPr>
              <w:pStyle w:val="ListParagraph"/>
              <w:numPr>
                <w:ilvl w:val="0"/>
                <w:numId w:val="25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  <w:b/>
                <w:bCs/>
              </w:rPr>
            </w:pPr>
            <w:r w:rsidRPr="004A56B8">
              <w:rPr>
                <w:rFonts w:cstheme="minorHAnsi"/>
                <w:i/>
                <w:iCs/>
              </w:rPr>
              <w:t xml:space="preserve">Lab 17: </w:t>
            </w:r>
            <w:bookmarkEnd w:id="4"/>
            <w:bookmarkEnd w:id="5"/>
            <w:r w:rsidRPr="004A56B8">
              <w:rPr>
                <w:rFonts w:cstheme="minorHAnsi"/>
                <w:i/>
                <w:iCs/>
              </w:rPr>
              <w:t>Replacing Codable with Core Data</w:t>
            </w:r>
          </w:p>
          <w:p w14:paraId="221BDF3C" w14:textId="77777777" w:rsidR="00502B78" w:rsidRPr="004A56B8" w:rsidRDefault="00502B78" w:rsidP="00502B78">
            <w:pPr>
              <w:pStyle w:val="ListParagraph"/>
              <w:tabs>
                <w:tab w:val="num" w:pos="720"/>
              </w:tabs>
              <w:suppressAutoHyphens w:val="0"/>
              <w:contextualSpacing/>
              <w:rPr>
                <w:rFonts w:cstheme="minorHAnsi"/>
                <w:b/>
                <w:bCs/>
              </w:rPr>
            </w:pPr>
          </w:p>
          <w:p w14:paraId="224FD76B" w14:textId="77777777" w:rsidR="00502B78" w:rsidRPr="004A56B8" w:rsidRDefault="00502B78" w:rsidP="00502B78">
            <w:pPr>
              <w:tabs>
                <w:tab w:val="num" w:pos="720"/>
              </w:tabs>
              <w:rPr>
                <w:rFonts w:cstheme="minorHAnsi"/>
                <w:b/>
                <w:bCs/>
              </w:rPr>
            </w:pPr>
            <w:r w:rsidRPr="004A56B8">
              <w:rPr>
                <w:rFonts w:cstheme="minorHAnsi"/>
                <w:b/>
                <w:bCs/>
              </w:rPr>
              <w:t>Session 18: Animations</w:t>
            </w:r>
          </w:p>
          <w:p w14:paraId="6C07D672" w14:textId="77777777" w:rsidR="00502B78" w:rsidRPr="004A56B8" w:rsidRDefault="00502B78" w:rsidP="00502B78">
            <w:pPr>
              <w:pStyle w:val="ListParagraph"/>
              <w:numPr>
                <w:ilvl w:val="0"/>
                <w:numId w:val="23"/>
              </w:numPr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How animations are used in iOS</w:t>
            </w:r>
          </w:p>
          <w:p w14:paraId="03BAC48F" w14:textId="77777777" w:rsidR="00502B78" w:rsidRPr="004A56B8" w:rsidRDefault="00502B78" w:rsidP="00502B78">
            <w:pPr>
              <w:pStyle w:val="ListParagraph"/>
              <w:numPr>
                <w:ilvl w:val="0"/>
                <w:numId w:val="23"/>
              </w:numPr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Delighting users with animations</w:t>
            </w:r>
          </w:p>
          <w:p w14:paraId="2F136037" w14:textId="77777777" w:rsidR="00502B78" w:rsidRPr="004A56B8" w:rsidRDefault="00502B78" w:rsidP="00502B78">
            <w:pPr>
              <w:pStyle w:val="ListParagraph"/>
              <w:numPr>
                <w:ilvl w:val="0"/>
                <w:numId w:val="23"/>
              </w:numPr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Types of animation that are possible</w:t>
            </w:r>
          </w:p>
          <w:p w14:paraId="155EF5A6" w14:textId="77777777" w:rsidR="00502B78" w:rsidRPr="004A56B8" w:rsidRDefault="00502B78" w:rsidP="00502B78">
            <w:pPr>
              <w:pStyle w:val="ListParagraph"/>
              <w:numPr>
                <w:ilvl w:val="0"/>
                <w:numId w:val="23"/>
              </w:numPr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  <w:i/>
                <w:iCs/>
              </w:rPr>
              <w:t>Lab 18:  Building animations</w:t>
            </w:r>
          </w:p>
          <w:p w14:paraId="651E94FA" w14:textId="77777777" w:rsidR="00502B78" w:rsidRPr="004A56B8" w:rsidRDefault="00502B78" w:rsidP="0031333F">
            <w:pPr>
              <w:rPr>
                <w:rFonts w:cstheme="minorHAnsi"/>
                <w:b/>
                <w:bCs/>
              </w:rPr>
            </w:pPr>
          </w:p>
          <w:p w14:paraId="614619E7" w14:textId="0B509DDE" w:rsidR="00502B78" w:rsidRPr="004A56B8" w:rsidRDefault="00502B78" w:rsidP="00502B78">
            <w:pPr>
              <w:rPr>
                <w:rFonts w:cstheme="minorHAnsi"/>
                <w:b/>
                <w:bCs/>
              </w:rPr>
            </w:pPr>
            <w:r w:rsidRPr="004A56B8">
              <w:rPr>
                <w:rFonts w:cstheme="minorHAnsi"/>
                <w:b/>
                <w:bCs/>
              </w:rPr>
              <w:t>Session 19: Web browsing, web services</w:t>
            </w:r>
          </w:p>
          <w:p w14:paraId="595CA003" w14:textId="77777777" w:rsidR="00502B78" w:rsidRPr="004A56B8" w:rsidRDefault="00502B78" w:rsidP="00502B78">
            <w:pPr>
              <w:pStyle w:val="ListParagraph"/>
              <w:numPr>
                <w:ilvl w:val="0"/>
                <w:numId w:val="26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Integrating web browsing into your app</w:t>
            </w:r>
          </w:p>
          <w:p w14:paraId="51737EE9" w14:textId="77777777" w:rsidR="00502B78" w:rsidRPr="004A56B8" w:rsidRDefault="00502B78" w:rsidP="00502B78">
            <w:pPr>
              <w:pStyle w:val="ListParagraph"/>
              <w:numPr>
                <w:ilvl w:val="0"/>
                <w:numId w:val="26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Calling web services and receiving data asynchronously</w:t>
            </w:r>
          </w:p>
          <w:p w14:paraId="56D89918" w14:textId="77777777" w:rsidR="00502B78" w:rsidRPr="004A56B8" w:rsidRDefault="00502B78" w:rsidP="00502B78">
            <w:pPr>
              <w:pStyle w:val="ListParagraph"/>
              <w:numPr>
                <w:ilvl w:val="0"/>
                <w:numId w:val="26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Concurrency and Grand Central Dispatch</w:t>
            </w:r>
          </w:p>
          <w:p w14:paraId="4E760F80" w14:textId="77777777" w:rsidR="00502B78" w:rsidRPr="004A56B8" w:rsidRDefault="00502B78" w:rsidP="00502B78">
            <w:pPr>
              <w:pStyle w:val="ListParagraph"/>
              <w:numPr>
                <w:ilvl w:val="0"/>
                <w:numId w:val="26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lastRenderedPageBreak/>
              <w:t>Processing data and updating screens</w:t>
            </w:r>
          </w:p>
          <w:p w14:paraId="223D7CEA" w14:textId="77777777" w:rsidR="00502B78" w:rsidRPr="004A56B8" w:rsidRDefault="00502B78" w:rsidP="00502B78">
            <w:pPr>
              <w:pStyle w:val="ListParagraph"/>
              <w:numPr>
                <w:ilvl w:val="0"/>
                <w:numId w:val="26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  <w:i/>
                <w:iCs/>
              </w:rPr>
            </w:pPr>
            <w:r w:rsidRPr="004A56B8">
              <w:rPr>
                <w:rFonts w:cstheme="minorHAnsi"/>
                <w:i/>
                <w:iCs/>
              </w:rPr>
              <w:t>Lab 19: Reading and processing data from a web service</w:t>
            </w:r>
          </w:p>
          <w:p w14:paraId="2BEDE790" w14:textId="77777777" w:rsidR="00502B78" w:rsidRPr="004A56B8" w:rsidRDefault="00502B78" w:rsidP="00502B78">
            <w:pPr>
              <w:contextualSpacing/>
              <w:rPr>
                <w:rFonts w:cstheme="minorHAnsi"/>
              </w:rPr>
            </w:pPr>
          </w:p>
          <w:p w14:paraId="60D94EE2" w14:textId="4A68B897" w:rsidR="00502B78" w:rsidRPr="004A56B8" w:rsidRDefault="00502B78" w:rsidP="00502B78">
            <w:pPr>
              <w:rPr>
                <w:rFonts w:cstheme="minorHAnsi"/>
                <w:b/>
                <w:bCs/>
              </w:rPr>
            </w:pPr>
            <w:r w:rsidRPr="004A56B8">
              <w:rPr>
                <w:rFonts w:cstheme="minorHAnsi"/>
                <w:b/>
                <w:bCs/>
              </w:rPr>
              <w:t xml:space="preserve">Session 20: </w:t>
            </w:r>
            <w:r w:rsidR="00D433A7">
              <w:rPr>
                <w:rFonts w:cstheme="minorHAnsi"/>
                <w:b/>
                <w:bCs/>
              </w:rPr>
              <w:t>Extensions</w:t>
            </w:r>
          </w:p>
          <w:p w14:paraId="0BB43090" w14:textId="5CD0E364" w:rsidR="00502B78" w:rsidRPr="004A56B8" w:rsidRDefault="00D433A7" w:rsidP="00502B78">
            <w:pPr>
              <w:pStyle w:val="ListParagraph"/>
              <w:numPr>
                <w:ilvl w:val="0"/>
                <w:numId w:val="27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Why do we want extensions</w:t>
            </w:r>
          </w:p>
          <w:p w14:paraId="13608596" w14:textId="7F506923" w:rsidR="00502B78" w:rsidRPr="004A56B8" w:rsidRDefault="00D433A7" w:rsidP="00502B78">
            <w:pPr>
              <w:pStyle w:val="ListParagraph"/>
              <w:numPr>
                <w:ilvl w:val="0"/>
                <w:numId w:val="27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How do you write them</w:t>
            </w:r>
          </w:p>
          <w:p w14:paraId="40A497F8" w14:textId="33B936B7" w:rsidR="00502B78" w:rsidRPr="004A56B8" w:rsidRDefault="00502B78" w:rsidP="00502B78">
            <w:pPr>
              <w:pStyle w:val="ListParagraph"/>
              <w:numPr>
                <w:ilvl w:val="0"/>
                <w:numId w:val="27"/>
              </w:numPr>
              <w:suppressAutoHyphens w:val="0"/>
              <w:contextualSpacing/>
              <w:rPr>
                <w:rFonts w:cstheme="minorHAnsi"/>
                <w:i/>
                <w:iCs/>
              </w:rPr>
            </w:pPr>
            <w:r w:rsidRPr="004A56B8">
              <w:rPr>
                <w:rFonts w:cstheme="minorHAnsi"/>
                <w:i/>
                <w:iCs/>
              </w:rPr>
              <w:t xml:space="preserve">Lab 20: </w:t>
            </w:r>
            <w:r w:rsidR="00D433A7">
              <w:rPr>
                <w:rFonts w:cstheme="minorHAnsi"/>
                <w:i/>
                <w:iCs/>
              </w:rPr>
              <w:t>Trying extensions</w:t>
            </w:r>
          </w:p>
          <w:p w14:paraId="0566DC04" w14:textId="77777777" w:rsidR="00502B78" w:rsidRPr="004A56B8" w:rsidRDefault="00502B78" w:rsidP="00502B78">
            <w:pPr>
              <w:contextualSpacing/>
              <w:rPr>
                <w:rFonts w:cstheme="minorHAnsi"/>
              </w:rPr>
            </w:pPr>
          </w:p>
          <w:p w14:paraId="56132D8A" w14:textId="77777777" w:rsidR="00502B78" w:rsidRPr="004A56B8" w:rsidRDefault="00502B78" w:rsidP="00502B78">
            <w:pPr>
              <w:tabs>
                <w:tab w:val="num" w:pos="720"/>
              </w:tabs>
              <w:rPr>
                <w:rFonts w:cstheme="minorHAnsi"/>
                <w:b/>
                <w:bCs/>
              </w:rPr>
            </w:pPr>
            <w:r w:rsidRPr="004A56B8">
              <w:rPr>
                <w:rFonts w:cstheme="minorHAnsi"/>
                <w:b/>
                <w:bCs/>
              </w:rPr>
              <w:t>Session 21: Notifications</w:t>
            </w:r>
          </w:p>
          <w:p w14:paraId="38C6E7CB" w14:textId="77777777" w:rsidR="00502B78" w:rsidRPr="004A56B8" w:rsidRDefault="00502B78" w:rsidP="00502B78">
            <w:pPr>
              <w:pStyle w:val="ListParagraph"/>
              <w:numPr>
                <w:ilvl w:val="0"/>
                <w:numId w:val="26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What are notifications?</w:t>
            </w:r>
          </w:p>
          <w:p w14:paraId="41B7165C" w14:textId="77777777" w:rsidR="00502B78" w:rsidRPr="004A56B8" w:rsidRDefault="00502B78" w:rsidP="00502B78">
            <w:pPr>
              <w:pStyle w:val="ListParagraph"/>
              <w:numPr>
                <w:ilvl w:val="0"/>
                <w:numId w:val="26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Working with notifications</w:t>
            </w:r>
          </w:p>
          <w:p w14:paraId="27E1A96E" w14:textId="77777777" w:rsidR="00502B78" w:rsidRPr="004A56B8" w:rsidRDefault="00502B78" w:rsidP="00502B78">
            <w:pPr>
              <w:pStyle w:val="ListParagraph"/>
              <w:numPr>
                <w:ilvl w:val="0"/>
                <w:numId w:val="26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Creating and Issuing local notification</w:t>
            </w:r>
          </w:p>
          <w:p w14:paraId="172DAAEB" w14:textId="77777777" w:rsidR="00502B78" w:rsidRPr="004A56B8" w:rsidRDefault="00502B78" w:rsidP="00502B78">
            <w:pPr>
              <w:pStyle w:val="ListParagraph"/>
              <w:numPr>
                <w:ilvl w:val="0"/>
                <w:numId w:val="26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Issuing and catching a push notification</w:t>
            </w:r>
          </w:p>
          <w:p w14:paraId="4E02B790" w14:textId="77777777" w:rsidR="00502B78" w:rsidRPr="004A56B8" w:rsidRDefault="00502B78" w:rsidP="00502B78">
            <w:pPr>
              <w:pStyle w:val="ListParagraph"/>
              <w:numPr>
                <w:ilvl w:val="0"/>
                <w:numId w:val="26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  <w:i/>
                <w:iCs/>
              </w:rPr>
              <w:t>Lab 21: Adding notifications to your app</w:t>
            </w:r>
          </w:p>
          <w:p w14:paraId="450A59D8" w14:textId="77777777" w:rsidR="00502B78" w:rsidRPr="004A56B8" w:rsidRDefault="00502B78" w:rsidP="0031333F">
            <w:pPr>
              <w:rPr>
                <w:rFonts w:cstheme="minorHAnsi"/>
                <w:b/>
                <w:bCs/>
              </w:rPr>
            </w:pPr>
          </w:p>
          <w:p w14:paraId="3925885D" w14:textId="74F5F376" w:rsidR="00502B78" w:rsidRPr="004A56B8" w:rsidRDefault="00502B78" w:rsidP="00502B78">
            <w:pPr>
              <w:rPr>
                <w:rFonts w:cstheme="minorHAnsi"/>
                <w:b/>
                <w:bCs/>
              </w:rPr>
            </w:pPr>
            <w:r w:rsidRPr="004A56B8">
              <w:rPr>
                <w:rFonts w:cstheme="minorHAnsi"/>
                <w:b/>
                <w:bCs/>
              </w:rPr>
              <w:t xml:space="preserve">Session 22:  </w:t>
            </w:r>
            <w:r w:rsidR="00D47480">
              <w:rPr>
                <w:rFonts w:cstheme="minorHAnsi"/>
                <w:b/>
                <w:bCs/>
              </w:rPr>
              <w:t>Intro to SwiftUI</w:t>
            </w:r>
          </w:p>
          <w:p w14:paraId="3D02C06C" w14:textId="77777777" w:rsidR="00D47480" w:rsidRPr="00D47480" w:rsidRDefault="00D47480" w:rsidP="00D47480">
            <w:pPr>
              <w:pStyle w:val="ListParagraph"/>
              <w:numPr>
                <w:ilvl w:val="0"/>
                <w:numId w:val="28"/>
              </w:numPr>
              <w:tabs>
                <w:tab w:val="num" w:pos="720"/>
              </w:tabs>
              <w:contextualSpacing/>
              <w:rPr>
                <w:rFonts w:cstheme="minorHAnsi"/>
              </w:rPr>
            </w:pPr>
            <w:r w:rsidRPr="00D47480">
              <w:rPr>
                <w:rFonts w:cstheme="minorHAnsi"/>
              </w:rPr>
              <w:t>What is SwiftUI? Advantages / disadvantages</w:t>
            </w:r>
          </w:p>
          <w:p w14:paraId="2D9CD630" w14:textId="77777777" w:rsidR="00D47480" w:rsidRPr="00D47480" w:rsidRDefault="00D47480" w:rsidP="00D47480">
            <w:pPr>
              <w:pStyle w:val="ListParagraph"/>
              <w:numPr>
                <w:ilvl w:val="0"/>
                <w:numId w:val="28"/>
              </w:numPr>
              <w:tabs>
                <w:tab w:val="num" w:pos="720"/>
              </w:tabs>
              <w:contextualSpacing/>
              <w:rPr>
                <w:rFonts w:cstheme="minorHAnsi"/>
              </w:rPr>
            </w:pPr>
            <w:r w:rsidRPr="00D47480">
              <w:rPr>
                <w:rFonts w:cstheme="minorHAnsi"/>
              </w:rPr>
              <w:t>Building simple table app</w:t>
            </w:r>
          </w:p>
          <w:p w14:paraId="3783D514" w14:textId="679631FB" w:rsidR="00502B78" w:rsidRPr="004A56B8" w:rsidRDefault="00D47480" w:rsidP="00D47480">
            <w:pPr>
              <w:pStyle w:val="ListParagraph"/>
              <w:numPr>
                <w:ilvl w:val="0"/>
                <w:numId w:val="28"/>
              </w:numPr>
              <w:suppressAutoHyphens w:val="0"/>
              <w:contextualSpacing/>
              <w:rPr>
                <w:rFonts w:cstheme="minorHAnsi"/>
                <w:i/>
                <w:iCs/>
              </w:rPr>
            </w:pPr>
            <w:r w:rsidRPr="00D47480">
              <w:rPr>
                <w:rFonts w:cstheme="minorHAnsi"/>
                <w:i/>
                <w:iCs/>
              </w:rPr>
              <w:t xml:space="preserve">Lab 22: Trying out </w:t>
            </w:r>
            <w:r>
              <w:rPr>
                <w:rFonts w:cstheme="minorHAnsi"/>
                <w:i/>
                <w:iCs/>
              </w:rPr>
              <w:t xml:space="preserve">simple </w:t>
            </w:r>
            <w:r w:rsidRPr="00D47480">
              <w:rPr>
                <w:rFonts w:cstheme="minorHAnsi"/>
                <w:i/>
                <w:iCs/>
              </w:rPr>
              <w:t>SwiftUI</w:t>
            </w:r>
          </w:p>
          <w:p w14:paraId="579234DC" w14:textId="63B6C1FA" w:rsidR="00502B78" w:rsidRDefault="00502B78" w:rsidP="00502B78">
            <w:pPr>
              <w:contextualSpacing/>
              <w:rPr>
                <w:rFonts w:cstheme="minorHAnsi"/>
              </w:rPr>
            </w:pPr>
          </w:p>
          <w:p w14:paraId="76DB7FBD" w14:textId="39AB65B2" w:rsidR="00D47480" w:rsidRPr="004A56B8" w:rsidRDefault="00D47480" w:rsidP="00D47480">
            <w:pPr>
              <w:rPr>
                <w:rFonts w:cstheme="minorHAnsi"/>
                <w:b/>
                <w:bCs/>
              </w:rPr>
            </w:pPr>
            <w:r w:rsidRPr="004A56B8">
              <w:rPr>
                <w:rFonts w:cstheme="minorHAnsi"/>
                <w:b/>
                <w:bCs/>
              </w:rPr>
              <w:t>Session 2</w:t>
            </w:r>
            <w:r>
              <w:rPr>
                <w:rFonts w:cstheme="minorHAnsi"/>
                <w:b/>
                <w:bCs/>
              </w:rPr>
              <w:t>3</w:t>
            </w:r>
            <w:r w:rsidRPr="004A56B8">
              <w:rPr>
                <w:rFonts w:cstheme="minorHAnsi"/>
                <w:b/>
                <w:bCs/>
              </w:rPr>
              <w:t xml:space="preserve">:  </w:t>
            </w:r>
            <w:r>
              <w:rPr>
                <w:rFonts w:cstheme="minorHAnsi"/>
                <w:b/>
                <w:bCs/>
              </w:rPr>
              <w:t>Reacting to data changes in SwiftUI</w:t>
            </w:r>
          </w:p>
          <w:p w14:paraId="5DC067C6" w14:textId="03B4CFF7" w:rsidR="00D47480" w:rsidRPr="00D47480" w:rsidRDefault="00D47480" w:rsidP="00D47480">
            <w:pPr>
              <w:pStyle w:val="ListParagraph"/>
              <w:numPr>
                <w:ilvl w:val="0"/>
                <w:numId w:val="28"/>
              </w:numPr>
              <w:tabs>
                <w:tab w:val="num" w:pos="720"/>
              </w:tabs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MVVM</w:t>
            </w:r>
          </w:p>
          <w:p w14:paraId="395A0959" w14:textId="3242213F" w:rsidR="00D47480" w:rsidRDefault="00A50829" w:rsidP="00D47480">
            <w:pPr>
              <w:pStyle w:val="ListParagraph"/>
              <w:numPr>
                <w:ilvl w:val="0"/>
                <w:numId w:val="28"/>
              </w:numPr>
              <w:tabs>
                <w:tab w:val="num" w:pos="720"/>
              </w:tabs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Building forms to get in data</w:t>
            </w:r>
          </w:p>
          <w:p w14:paraId="2E023598" w14:textId="423FE778" w:rsidR="00A50829" w:rsidRPr="00D47480" w:rsidRDefault="00A50829" w:rsidP="00D47480">
            <w:pPr>
              <w:pStyle w:val="ListParagraph"/>
              <w:numPr>
                <w:ilvl w:val="0"/>
                <w:numId w:val="28"/>
              </w:numPr>
              <w:tabs>
                <w:tab w:val="num" w:pos="720"/>
              </w:tabs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Reacting to changes in data</w:t>
            </w:r>
          </w:p>
          <w:p w14:paraId="4E255CD2" w14:textId="086BA199" w:rsidR="00D47480" w:rsidRPr="004A56B8" w:rsidRDefault="00D47480" w:rsidP="00D47480">
            <w:pPr>
              <w:pStyle w:val="ListParagraph"/>
              <w:numPr>
                <w:ilvl w:val="0"/>
                <w:numId w:val="28"/>
              </w:numPr>
              <w:suppressAutoHyphens w:val="0"/>
              <w:contextualSpacing/>
              <w:rPr>
                <w:rFonts w:cstheme="minorHAnsi"/>
                <w:i/>
                <w:iCs/>
              </w:rPr>
            </w:pPr>
            <w:r w:rsidRPr="00D47480">
              <w:rPr>
                <w:rFonts w:cstheme="minorHAnsi"/>
                <w:i/>
                <w:iCs/>
              </w:rPr>
              <w:t xml:space="preserve">Lab 22: </w:t>
            </w:r>
            <w:r w:rsidR="00A50829">
              <w:rPr>
                <w:rFonts w:cstheme="minorHAnsi"/>
                <w:i/>
                <w:iCs/>
              </w:rPr>
              <w:t>More complex SwiftUI example</w:t>
            </w:r>
          </w:p>
          <w:p w14:paraId="3FECCC1C" w14:textId="7A5F339F" w:rsidR="00D47480" w:rsidRDefault="00D47480" w:rsidP="00502B78">
            <w:pPr>
              <w:contextualSpacing/>
              <w:rPr>
                <w:rFonts w:cstheme="minorHAnsi"/>
              </w:rPr>
            </w:pPr>
          </w:p>
          <w:p w14:paraId="314C58B8" w14:textId="77777777" w:rsidR="00D47480" w:rsidRPr="004A56B8" w:rsidRDefault="00D47480" w:rsidP="00502B78">
            <w:pPr>
              <w:contextualSpacing/>
              <w:rPr>
                <w:rFonts w:cstheme="minorHAnsi"/>
              </w:rPr>
            </w:pPr>
          </w:p>
          <w:p w14:paraId="1F02B889" w14:textId="29608FDA" w:rsidR="00502B78" w:rsidRPr="004A56B8" w:rsidRDefault="00502B78" w:rsidP="00502B78">
            <w:pPr>
              <w:contextualSpacing/>
              <w:rPr>
                <w:rFonts w:cstheme="minorHAnsi"/>
                <w:b/>
                <w:bCs/>
              </w:rPr>
            </w:pPr>
            <w:r w:rsidRPr="004A56B8">
              <w:rPr>
                <w:rFonts w:cstheme="minorHAnsi"/>
                <w:b/>
                <w:bCs/>
              </w:rPr>
              <w:t xml:space="preserve">Session </w:t>
            </w:r>
            <w:r w:rsidR="00D47480">
              <w:rPr>
                <w:rFonts w:cstheme="minorHAnsi"/>
                <w:b/>
                <w:bCs/>
              </w:rPr>
              <w:t>???</w:t>
            </w:r>
            <w:r w:rsidRPr="004A56B8">
              <w:rPr>
                <w:rFonts w:cstheme="minorHAnsi"/>
                <w:b/>
                <w:bCs/>
              </w:rPr>
              <w:t>: Final Case Study</w:t>
            </w:r>
          </w:p>
          <w:p w14:paraId="466E26BA" w14:textId="77777777" w:rsidR="00502B78" w:rsidRPr="004A56B8" w:rsidRDefault="00502B78" w:rsidP="00502B78">
            <w:pPr>
              <w:pStyle w:val="ListParagraph"/>
              <w:numPr>
                <w:ilvl w:val="0"/>
                <w:numId w:val="28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</w:rPr>
              <w:t>Students will have a choice of building a new complete app from scratch in UIKIT or in SwiftUI, or being supported in building an app of their own choice.</w:t>
            </w:r>
          </w:p>
          <w:p w14:paraId="0AD087F0" w14:textId="77777777" w:rsidR="00502B78" w:rsidRPr="004A56B8" w:rsidRDefault="00502B78" w:rsidP="00502B78">
            <w:pPr>
              <w:pStyle w:val="ListParagraph"/>
              <w:numPr>
                <w:ilvl w:val="0"/>
                <w:numId w:val="28"/>
              </w:numPr>
              <w:tabs>
                <w:tab w:val="num" w:pos="720"/>
              </w:tabs>
              <w:suppressAutoHyphens w:val="0"/>
              <w:contextualSpacing/>
              <w:rPr>
                <w:rFonts w:cstheme="minorHAnsi"/>
              </w:rPr>
            </w:pPr>
            <w:r w:rsidRPr="004A56B8">
              <w:rPr>
                <w:rFonts w:cstheme="minorHAnsi"/>
                <w:i/>
                <w:iCs/>
              </w:rPr>
              <w:t>Lab 23: Building chosen app</w:t>
            </w:r>
          </w:p>
          <w:p w14:paraId="3514A3F8" w14:textId="4308D619" w:rsidR="00502B78" w:rsidRPr="004A56B8" w:rsidRDefault="00502B78" w:rsidP="0031333F">
            <w:pPr>
              <w:rPr>
                <w:rFonts w:cstheme="minorHAnsi"/>
                <w:b/>
                <w:bCs/>
              </w:rPr>
            </w:pPr>
          </w:p>
        </w:tc>
      </w:tr>
    </w:tbl>
    <w:p w14:paraId="258A2E04" w14:textId="43E0CF85" w:rsidR="005B23B1" w:rsidRPr="004A56B8" w:rsidRDefault="005B23B1" w:rsidP="00A920D4">
      <w:pPr>
        <w:rPr>
          <w:rFonts w:cstheme="minorHAnsi"/>
          <w:b/>
          <w:bCs/>
        </w:rPr>
      </w:pPr>
    </w:p>
    <w:sectPr w:rsidR="005B23B1" w:rsidRPr="004A56B8" w:rsidSect="00036FC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902" w:right="1559" w:bottom="1418" w:left="113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E4232" w14:textId="77777777" w:rsidR="00F06040" w:rsidRDefault="00F06040">
      <w:r>
        <w:separator/>
      </w:r>
    </w:p>
  </w:endnote>
  <w:endnote w:type="continuationSeparator" w:id="0">
    <w:p w14:paraId="328540B1" w14:textId="77777777" w:rsidR="00F06040" w:rsidRDefault="00F06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943B3" w14:textId="77777777" w:rsidR="005A2636" w:rsidRDefault="005A26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C0A1A" w14:textId="77777777" w:rsidR="000A748B" w:rsidRDefault="00915D0F" w:rsidP="00915D0F">
    <w:pPr>
      <w:tabs>
        <w:tab w:val="center" w:pos="4320"/>
        <w:tab w:val="right" w:pos="8640"/>
      </w:tabs>
      <w:jc w:val="center"/>
      <w:rPr>
        <w:sz w:val="20"/>
        <w:szCs w:val="20"/>
      </w:rPr>
    </w:pPr>
    <w:r w:rsidRPr="00915D0F">
      <w:rPr>
        <w:sz w:val="20"/>
        <w:szCs w:val="20"/>
      </w:rPr>
      <w:t>Framework Training Limited</w:t>
    </w:r>
  </w:p>
  <w:p w14:paraId="14FC7212" w14:textId="77777777" w:rsidR="00915D0F" w:rsidRPr="00915D0F" w:rsidRDefault="000A748B" w:rsidP="00915D0F">
    <w:pPr>
      <w:tabs>
        <w:tab w:val="center" w:pos="4320"/>
        <w:tab w:val="right" w:pos="8640"/>
      </w:tabs>
      <w:jc w:val="center"/>
      <w:rPr>
        <w:lang w:val="en-US"/>
      </w:rPr>
    </w:pPr>
    <w:r>
      <w:rPr>
        <w:sz w:val="20"/>
        <w:szCs w:val="20"/>
      </w:rPr>
      <w:t>4 Woodley’s Yard, West Street, Aldbourne, Wiltshire SN8 2BL</w:t>
    </w:r>
  </w:p>
  <w:p w14:paraId="33B0E24C" w14:textId="77777777" w:rsidR="00390D7E" w:rsidRPr="00390D7E" w:rsidRDefault="00390D7E" w:rsidP="00144A25">
    <w:pPr>
      <w:pStyle w:val="Footer"/>
      <w:jc w:val="center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D0400" w14:textId="77777777" w:rsidR="00200795" w:rsidRDefault="00200795" w:rsidP="00200795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 xml:space="preserve">Framework Training Ltd </w:t>
    </w:r>
    <w:r>
      <w:rPr>
        <w:sz w:val="20"/>
        <w:szCs w:val="20"/>
      </w:rPr>
      <w:br/>
      <w:t xml:space="preserve">Tel: 020 3137 3920 </w:t>
    </w:r>
    <w:r>
      <w:rPr>
        <w:sz w:val="20"/>
        <w:szCs w:val="20"/>
      </w:rPr>
      <w:br/>
      <w:t>www.frameworktraining.co.uk</w:t>
    </w:r>
  </w:p>
  <w:p w14:paraId="78FF3DE0" w14:textId="77777777" w:rsidR="00ED0B50" w:rsidRPr="00390D7E" w:rsidRDefault="00ED0B50" w:rsidP="00200795">
    <w:pPr>
      <w:pStyle w:val="Footer"/>
      <w:jc w:val="center"/>
      <w:rPr>
        <w:sz w:val="20"/>
        <w:szCs w:val="20"/>
      </w:rPr>
    </w:pPr>
  </w:p>
  <w:p w14:paraId="72F5BE52" w14:textId="77777777" w:rsidR="00ED0B50" w:rsidRDefault="00ED0B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0AAB7" w14:textId="77777777" w:rsidR="00F06040" w:rsidRDefault="00F06040">
      <w:r>
        <w:separator/>
      </w:r>
    </w:p>
  </w:footnote>
  <w:footnote w:type="continuationSeparator" w:id="0">
    <w:p w14:paraId="13F110F8" w14:textId="77777777" w:rsidR="00F06040" w:rsidRDefault="00F060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92B09" w14:textId="77777777" w:rsidR="005A2636" w:rsidRDefault="005A26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21676" w14:textId="4268AFEF" w:rsidR="00473C0C" w:rsidRPr="00473C0C" w:rsidRDefault="0046730D" w:rsidP="006D6739">
    <w:pPr>
      <w:tabs>
        <w:tab w:val="center" w:pos="4513"/>
      </w:tabs>
      <w:jc w:val="right"/>
      <w:rPr>
        <w:rFonts w:ascii="Times New Roman" w:hAnsi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32392B" wp14:editId="760BA595">
              <wp:simplePos x="0" y="0"/>
              <wp:positionH relativeFrom="column">
                <wp:posOffset>-124189</wp:posOffset>
              </wp:positionH>
              <wp:positionV relativeFrom="paragraph">
                <wp:posOffset>125138</wp:posOffset>
              </wp:positionV>
              <wp:extent cx="3549650" cy="688368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49650" cy="68836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D0E0DC" w14:textId="3CAB4F99" w:rsidR="00A920D4" w:rsidRPr="00A920D4" w:rsidRDefault="00574AA5" w:rsidP="0046730D">
                          <w:pPr>
                            <w:rPr>
                              <w:rFonts w:cstheme="minorHAns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sz w:val="36"/>
                              <w:szCs w:val="36"/>
                            </w:rPr>
                            <w:t>Building iOS Apps in Swift</w:t>
                          </w:r>
                          <w:r w:rsidR="005A2636">
                            <w:rPr>
                              <w:rFonts w:cstheme="minorHAnsi"/>
                              <w:b/>
                              <w:bCs/>
                              <w:sz w:val="36"/>
                              <w:szCs w:val="36"/>
                            </w:rPr>
                            <w:t xml:space="preserve"> v1.1</w:t>
                          </w:r>
                          <w:r w:rsidR="00A920D4">
                            <w:rPr>
                              <w:rFonts w:cstheme="minorHAnsi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41B59259" w14:textId="77777777" w:rsidR="0046730D" w:rsidRDefault="0046730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32392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9.8pt;margin-top:9.85pt;width:279.5pt;height:5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" fillcolor="white [3201]" stroked="f" strokeweight=".5pt">
              <v:textbox>
                <w:txbxContent>
                  <w:p w14:paraId="69D0E0DC" w14:textId="3CAB4F99" w:rsidR="00A920D4" w:rsidRPr="00A920D4" w:rsidRDefault="00574AA5" w:rsidP="0046730D">
                    <w:pPr>
                      <w:rPr>
                        <w:rFonts w:cstheme="minorHAnsi"/>
                        <w:sz w:val="28"/>
                        <w:szCs w:val="28"/>
                      </w:rPr>
                    </w:pPr>
                    <w:r>
                      <w:rPr>
                        <w:rFonts w:cstheme="minorHAnsi"/>
                        <w:b/>
                        <w:bCs/>
                        <w:sz w:val="36"/>
                        <w:szCs w:val="36"/>
                      </w:rPr>
                      <w:t>Building iOS Apps in Swift</w:t>
                    </w:r>
                    <w:r w:rsidR="005A2636">
                      <w:rPr>
                        <w:rFonts w:cstheme="minorHAnsi"/>
                        <w:b/>
                        <w:bCs/>
                        <w:sz w:val="36"/>
                        <w:szCs w:val="36"/>
                      </w:rPr>
                      <w:t xml:space="preserve"> v1.1</w:t>
                    </w:r>
                    <w:r w:rsidR="00A920D4">
                      <w:rPr>
                        <w:rFonts w:cstheme="minorHAnsi"/>
                        <w:sz w:val="28"/>
                        <w:szCs w:val="28"/>
                      </w:rPr>
                      <w:t xml:space="preserve"> </w:t>
                    </w:r>
                  </w:p>
                  <w:p w14:paraId="41B59259" w14:textId="77777777" w:rsidR="0046730D" w:rsidRDefault="0046730D"/>
                </w:txbxContent>
              </v:textbox>
            </v:shape>
          </w:pict>
        </mc:Fallback>
      </mc:AlternateContent>
    </w:r>
    <w:r w:rsidR="006D6739">
      <w:rPr>
        <w:noProof/>
      </w:rPr>
      <w:drawing>
        <wp:inline distT="0" distB="0" distL="0" distR="0" wp14:anchorId="59EA7464" wp14:editId="127FF812">
          <wp:extent cx="1525270" cy="85766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127" cy="8603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3C156" w14:textId="77777777" w:rsidR="00890A69" w:rsidRDefault="006D6739" w:rsidP="00890A69">
    <w:pPr>
      <w:pStyle w:val="Header"/>
      <w:tabs>
        <w:tab w:val="clear" w:pos="4320"/>
        <w:tab w:val="clear" w:pos="8640"/>
        <w:tab w:val="left" w:pos="5385"/>
      </w:tabs>
    </w:pPr>
    <w:r>
      <w:rPr>
        <w:noProof/>
      </w:rPr>
      <w:drawing>
        <wp:inline distT="0" distB="0" distL="0" distR="0" wp14:anchorId="525C98EA" wp14:editId="456322B2">
          <wp:extent cx="1839595" cy="1034415"/>
          <wp:effectExtent l="0" t="0" r="8255" b="0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9595" cy="1034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9E0D1D"/>
    <w:multiLevelType w:val="hybridMultilevel"/>
    <w:tmpl w:val="8D0CA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A42F4"/>
    <w:multiLevelType w:val="hybridMultilevel"/>
    <w:tmpl w:val="1CEA8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F13F9"/>
    <w:multiLevelType w:val="hybridMultilevel"/>
    <w:tmpl w:val="C32021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E0167"/>
    <w:multiLevelType w:val="multilevel"/>
    <w:tmpl w:val="497C84A4"/>
    <w:name w:val="WW8Num222222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  <w:b w:val="0"/>
      </w:rPr>
    </w:lvl>
    <w:lvl w:ilvl="1">
      <w:start w:val="1"/>
      <w:numFmt w:val="decimal"/>
      <w:lvlText w:val="%1.%2"/>
      <w:lvlJc w:val="left"/>
      <w:pPr>
        <w:ind w:left="1418" w:hanging="698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cs="Times New Roman" w:hint="default"/>
      </w:rPr>
    </w:lvl>
  </w:abstractNum>
  <w:abstractNum w:abstractNumId="5" w15:restartNumberingAfterBreak="0">
    <w:nsid w:val="12B1363C"/>
    <w:multiLevelType w:val="hybridMultilevel"/>
    <w:tmpl w:val="B3FA2000"/>
    <w:lvl w:ilvl="0" w:tplc="0FD83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5E83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24574A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3E8B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BA7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B6C7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66A2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46A1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BC18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43E53C9"/>
    <w:multiLevelType w:val="multilevel"/>
    <w:tmpl w:val="08E2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786EFC"/>
    <w:multiLevelType w:val="hybridMultilevel"/>
    <w:tmpl w:val="FB766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B08E4"/>
    <w:multiLevelType w:val="multilevel"/>
    <w:tmpl w:val="624E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585637"/>
    <w:multiLevelType w:val="multilevel"/>
    <w:tmpl w:val="2D28D7C6"/>
    <w:lvl w:ilvl="0">
      <w:start w:val="6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10" w15:restartNumberingAfterBreak="0">
    <w:nsid w:val="1BEB4049"/>
    <w:multiLevelType w:val="hybridMultilevel"/>
    <w:tmpl w:val="02C22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27905"/>
    <w:multiLevelType w:val="hybridMultilevel"/>
    <w:tmpl w:val="2D7C518E"/>
    <w:lvl w:ilvl="0" w:tplc="3D0A2D68">
      <w:start w:val="1"/>
      <w:numFmt w:val="decimal"/>
      <w:lvlText w:val="%1."/>
      <w:lvlJc w:val="left"/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2" w15:restartNumberingAfterBreak="0">
    <w:nsid w:val="22844F7F"/>
    <w:multiLevelType w:val="hybridMultilevel"/>
    <w:tmpl w:val="2D28D7C6"/>
    <w:lvl w:ilvl="0" w:tplc="0409000F">
      <w:start w:val="6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13" w15:restartNumberingAfterBreak="0">
    <w:nsid w:val="23E3784A"/>
    <w:multiLevelType w:val="hybridMultilevel"/>
    <w:tmpl w:val="281AD912"/>
    <w:lvl w:ilvl="0" w:tplc="00B0AD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9E0C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1CCF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C25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BE96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80D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084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F2A7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6025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7E07F3D"/>
    <w:multiLevelType w:val="hybridMultilevel"/>
    <w:tmpl w:val="42AA04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2F0AED"/>
    <w:multiLevelType w:val="hybridMultilevel"/>
    <w:tmpl w:val="96304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954693"/>
    <w:multiLevelType w:val="hybridMultilevel"/>
    <w:tmpl w:val="4C7A6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CB2BEB"/>
    <w:multiLevelType w:val="hybridMultilevel"/>
    <w:tmpl w:val="1556F0C8"/>
    <w:lvl w:ilvl="0" w:tplc="D42ADA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120F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AE11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62D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146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F8E9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C4C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E816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C95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6F33923"/>
    <w:multiLevelType w:val="multilevel"/>
    <w:tmpl w:val="83AE20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A2D06B9"/>
    <w:multiLevelType w:val="hybridMultilevel"/>
    <w:tmpl w:val="3DCE6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B847CA"/>
    <w:multiLevelType w:val="hybridMultilevel"/>
    <w:tmpl w:val="A0F8D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B6716"/>
    <w:multiLevelType w:val="hybridMultilevel"/>
    <w:tmpl w:val="2BFA87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E0E22DA"/>
    <w:multiLevelType w:val="hybridMultilevel"/>
    <w:tmpl w:val="57D4B4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BC70F4"/>
    <w:multiLevelType w:val="hybridMultilevel"/>
    <w:tmpl w:val="3DEAB23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65F817B7"/>
    <w:multiLevelType w:val="hybridMultilevel"/>
    <w:tmpl w:val="0AAEF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4F2BBF"/>
    <w:multiLevelType w:val="hybridMultilevel"/>
    <w:tmpl w:val="12047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346982"/>
    <w:multiLevelType w:val="hybridMultilevel"/>
    <w:tmpl w:val="EA38E6C8"/>
    <w:lvl w:ilvl="0" w:tplc="0F9A0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E29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9672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DCD0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F4B0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9A54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D85E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D8F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5E7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D121197"/>
    <w:multiLevelType w:val="hybridMultilevel"/>
    <w:tmpl w:val="DF8C9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3E2C27"/>
    <w:multiLevelType w:val="hybridMultilevel"/>
    <w:tmpl w:val="10EC9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BD4E1E"/>
    <w:multiLevelType w:val="multilevel"/>
    <w:tmpl w:val="213C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B948AF"/>
    <w:multiLevelType w:val="hybridMultilevel"/>
    <w:tmpl w:val="3D14A8F8"/>
    <w:lvl w:ilvl="0" w:tplc="CF3EF7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A6E7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62224C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F4EB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BAE8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1EAD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9E6D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2605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926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E512F0F"/>
    <w:multiLevelType w:val="multilevel"/>
    <w:tmpl w:val="1BD6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6977885">
    <w:abstractNumId w:val="11"/>
  </w:num>
  <w:num w:numId="2" w16cid:durableId="308944092">
    <w:abstractNumId w:val="23"/>
  </w:num>
  <w:num w:numId="3" w16cid:durableId="1156798447">
    <w:abstractNumId w:val="12"/>
  </w:num>
  <w:num w:numId="4" w16cid:durableId="1375235649">
    <w:abstractNumId w:val="9"/>
  </w:num>
  <w:num w:numId="5" w16cid:durableId="728498520">
    <w:abstractNumId w:val="4"/>
  </w:num>
  <w:num w:numId="6" w16cid:durableId="526215616">
    <w:abstractNumId w:val="18"/>
  </w:num>
  <w:num w:numId="7" w16cid:durableId="1583299589">
    <w:abstractNumId w:val="3"/>
  </w:num>
  <w:num w:numId="8" w16cid:durableId="1331710678">
    <w:abstractNumId w:val="20"/>
  </w:num>
  <w:num w:numId="9" w16cid:durableId="142280286">
    <w:abstractNumId w:val="19"/>
  </w:num>
  <w:num w:numId="10" w16cid:durableId="1784614383">
    <w:abstractNumId w:val="8"/>
  </w:num>
  <w:num w:numId="11" w16cid:durableId="1321273844">
    <w:abstractNumId w:val="31"/>
  </w:num>
  <w:num w:numId="12" w16cid:durableId="2097823439">
    <w:abstractNumId w:val="6"/>
  </w:num>
  <w:num w:numId="13" w16cid:durableId="1568343664">
    <w:abstractNumId w:val="25"/>
  </w:num>
  <w:num w:numId="14" w16cid:durableId="1418360236">
    <w:abstractNumId w:val="17"/>
  </w:num>
  <w:num w:numId="15" w16cid:durableId="1392999363">
    <w:abstractNumId w:val="26"/>
  </w:num>
  <w:num w:numId="16" w16cid:durableId="1115365463">
    <w:abstractNumId w:val="30"/>
  </w:num>
  <w:num w:numId="17" w16cid:durableId="1730028842">
    <w:abstractNumId w:val="13"/>
  </w:num>
  <w:num w:numId="18" w16cid:durableId="936792796">
    <w:abstractNumId w:val="15"/>
  </w:num>
  <w:num w:numId="19" w16cid:durableId="764688887">
    <w:abstractNumId w:val="5"/>
  </w:num>
  <w:num w:numId="20" w16cid:durableId="515844991">
    <w:abstractNumId w:val="27"/>
  </w:num>
  <w:num w:numId="21" w16cid:durableId="1877890877">
    <w:abstractNumId w:val="16"/>
  </w:num>
  <w:num w:numId="22" w16cid:durableId="89206902">
    <w:abstractNumId w:val="24"/>
  </w:num>
  <w:num w:numId="23" w16cid:durableId="785857122">
    <w:abstractNumId w:val="2"/>
  </w:num>
  <w:num w:numId="24" w16cid:durableId="73824330">
    <w:abstractNumId w:val="28"/>
  </w:num>
  <w:num w:numId="25" w16cid:durableId="1855849377">
    <w:abstractNumId w:val="1"/>
  </w:num>
  <w:num w:numId="26" w16cid:durableId="468859299">
    <w:abstractNumId w:val="22"/>
  </w:num>
  <w:num w:numId="27" w16cid:durableId="280890609">
    <w:abstractNumId w:val="7"/>
  </w:num>
  <w:num w:numId="28" w16cid:durableId="1602491455">
    <w:abstractNumId w:val="10"/>
  </w:num>
  <w:num w:numId="29" w16cid:durableId="409037987">
    <w:abstractNumId w:val="14"/>
  </w:num>
  <w:num w:numId="30" w16cid:durableId="692996729">
    <w:abstractNumId w:val="29"/>
  </w:num>
  <w:num w:numId="31" w16cid:durableId="1247111037">
    <w:abstractNumId w:val="21"/>
  </w:num>
  <w:num w:numId="32" w16cid:durableId="815533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0D"/>
    <w:rsid w:val="00002341"/>
    <w:rsid w:val="000041C1"/>
    <w:rsid w:val="000204A5"/>
    <w:rsid w:val="00021C28"/>
    <w:rsid w:val="00036FC0"/>
    <w:rsid w:val="00045ACA"/>
    <w:rsid w:val="00050739"/>
    <w:rsid w:val="00061CAA"/>
    <w:rsid w:val="00061ED5"/>
    <w:rsid w:val="000A748B"/>
    <w:rsid w:val="000B24AC"/>
    <w:rsid w:val="000B67CA"/>
    <w:rsid w:val="000C696B"/>
    <w:rsid w:val="000D18B3"/>
    <w:rsid w:val="000D646B"/>
    <w:rsid w:val="000F411F"/>
    <w:rsid w:val="00100DFC"/>
    <w:rsid w:val="0012042F"/>
    <w:rsid w:val="00120C31"/>
    <w:rsid w:val="00144A25"/>
    <w:rsid w:val="00156558"/>
    <w:rsid w:val="001643CF"/>
    <w:rsid w:val="00164768"/>
    <w:rsid w:val="001A6858"/>
    <w:rsid w:val="001B19BD"/>
    <w:rsid w:val="001C43CA"/>
    <w:rsid w:val="001E2F13"/>
    <w:rsid w:val="00200795"/>
    <w:rsid w:val="00204412"/>
    <w:rsid w:val="00215B65"/>
    <w:rsid w:val="00221D9E"/>
    <w:rsid w:val="002239E0"/>
    <w:rsid w:val="00245595"/>
    <w:rsid w:val="00250529"/>
    <w:rsid w:val="00251F43"/>
    <w:rsid w:val="00264D96"/>
    <w:rsid w:val="00270A90"/>
    <w:rsid w:val="00274CCD"/>
    <w:rsid w:val="002834E7"/>
    <w:rsid w:val="0028546B"/>
    <w:rsid w:val="00287CE3"/>
    <w:rsid w:val="00293C2E"/>
    <w:rsid w:val="00294A45"/>
    <w:rsid w:val="002D0B10"/>
    <w:rsid w:val="002E01C7"/>
    <w:rsid w:val="002F472E"/>
    <w:rsid w:val="003111F2"/>
    <w:rsid w:val="0031333F"/>
    <w:rsid w:val="0031621D"/>
    <w:rsid w:val="003218C5"/>
    <w:rsid w:val="00327865"/>
    <w:rsid w:val="00367DE5"/>
    <w:rsid w:val="00371099"/>
    <w:rsid w:val="00371670"/>
    <w:rsid w:val="0037452C"/>
    <w:rsid w:val="003864BC"/>
    <w:rsid w:val="00390D7E"/>
    <w:rsid w:val="003A1543"/>
    <w:rsid w:val="003E501F"/>
    <w:rsid w:val="003F04B6"/>
    <w:rsid w:val="004021B8"/>
    <w:rsid w:val="004059E1"/>
    <w:rsid w:val="00416FC7"/>
    <w:rsid w:val="00432914"/>
    <w:rsid w:val="00435125"/>
    <w:rsid w:val="004415C6"/>
    <w:rsid w:val="00442F76"/>
    <w:rsid w:val="00445E8B"/>
    <w:rsid w:val="0046730D"/>
    <w:rsid w:val="00473C0C"/>
    <w:rsid w:val="004840D2"/>
    <w:rsid w:val="00492FA2"/>
    <w:rsid w:val="004A37B3"/>
    <w:rsid w:val="004A56B8"/>
    <w:rsid w:val="004A7312"/>
    <w:rsid w:val="004A7BEA"/>
    <w:rsid w:val="004C10B4"/>
    <w:rsid w:val="004D291D"/>
    <w:rsid w:val="004D494A"/>
    <w:rsid w:val="004E308D"/>
    <w:rsid w:val="00502B78"/>
    <w:rsid w:val="005173B6"/>
    <w:rsid w:val="00542673"/>
    <w:rsid w:val="00571732"/>
    <w:rsid w:val="00571DB8"/>
    <w:rsid w:val="00574AA5"/>
    <w:rsid w:val="00587599"/>
    <w:rsid w:val="00596674"/>
    <w:rsid w:val="005A2636"/>
    <w:rsid w:val="005B23B1"/>
    <w:rsid w:val="005B3F73"/>
    <w:rsid w:val="005B440E"/>
    <w:rsid w:val="005D0F82"/>
    <w:rsid w:val="005D50F2"/>
    <w:rsid w:val="005E081E"/>
    <w:rsid w:val="005F006E"/>
    <w:rsid w:val="005F10EA"/>
    <w:rsid w:val="00600040"/>
    <w:rsid w:val="00601C1E"/>
    <w:rsid w:val="00605F42"/>
    <w:rsid w:val="006216DC"/>
    <w:rsid w:val="00632DD1"/>
    <w:rsid w:val="00641C66"/>
    <w:rsid w:val="006476E7"/>
    <w:rsid w:val="00653DC6"/>
    <w:rsid w:val="00672AC6"/>
    <w:rsid w:val="00674BD7"/>
    <w:rsid w:val="00681E19"/>
    <w:rsid w:val="00691671"/>
    <w:rsid w:val="00693034"/>
    <w:rsid w:val="00695F49"/>
    <w:rsid w:val="006964D6"/>
    <w:rsid w:val="006D0E9B"/>
    <w:rsid w:val="006D6739"/>
    <w:rsid w:val="006F4A15"/>
    <w:rsid w:val="006F58D6"/>
    <w:rsid w:val="00711C5B"/>
    <w:rsid w:val="0071331F"/>
    <w:rsid w:val="00745A13"/>
    <w:rsid w:val="007512C9"/>
    <w:rsid w:val="00751515"/>
    <w:rsid w:val="00767F82"/>
    <w:rsid w:val="007B04C7"/>
    <w:rsid w:val="007C1EA2"/>
    <w:rsid w:val="007D5C73"/>
    <w:rsid w:val="007D5FC7"/>
    <w:rsid w:val="007D72DA"/>
    <w:rsid w:val="007F0EB6"/>
    <w:rsid w:val="00814CAE"/>
    <w:rsid w:val="00817835"/>
    <w:rsid w:val="0083214C"/>
    <w:rsid w:val="00855295"/>
    <w:rsid w:val="008660A0"/>
    <w:rsid w:val="00874EC5"/>
    <w:rsid w:val="00875767"/>
    <w:rsid w:val="00882167"/>
    <w:rsid w:val="00890A69"/>
    <w:rsid w:val="008D7075"/>
    <w:rsid w:val="008E139A"/>
    <w:rsid w:val="008E57E7"/>
    <w:rsid w:val="008F4921"/>
    <w:rsid w:val="00901118"/>
    <w:rsid w:val="00906EE7"/>
    <w:rsid w:val="00912C27"/>
    <w:rsid w:val="009155E6"/>
    <w:rsid w:val="009156D1"/>
    <w:rsid w:val="00915D0F"/>
    <w:rsid w:val="0092531E"/>
    <w:rsid w:val="00952807"/>
    <w:rsid w:val="00967035"/>
    <w:rsid w:val="00977FE8"/>
    <w:rsid w:val="00980CB0"/>
    <w:rsid w:val="00991633"/>
    <w:rsid w:val="00992748"/>
    <w:rsid w:val="009A4939"/>
    <w:rsid w:val="009A592A"/>
    <w:rsid w:val="009B006F"/>
    <w:rsid w:val="009F7685"/>
    <w:rsid w:val="00A04904"/>
    <w:rsid w:val="00A13A4F"/>
    <w:rsid w:val="00A31CAC"/>
    <w:rsid w:val="00A332D0"/>
    <w:rsid w:val="00A47F40"/>
    <w:rsid w:val="00A50829"/>
    <w:rsid w:val="00A610B9"/>
    <w:rsid w:val="00A63F60"/>
    <w:rsid w:val="00A83014"/>
    <w:rsid w:val="00A8334C"/>
    <w:rsid w:val="00A920D4"/>
    <w:rsid w:val="00AF2E60"/>
    <w:rsid w:val="00AF6A3D"/>
    <w:rsid w:val="00B002E2"/>
    <w:rsid w:val="00B0640C"/>
    <w:rsid w:val="00B46DF3"/>
    <w:rsid w:val="00B808DF"/>
    <w:rsid w:val="00B971A7"/>
    <w:rsid w:val="00BA6094"/>
    <w:rsid w:val="00BB4FAC"/>
    <w:rsid w:val="00BB61D2"/>
    <w:rsid w:val="00BC09CF"/>
    <w:rsid w:val="00BD1339"/>
    <w:rsid w:val="00BD1CF4"/>
    <w:rsid w:val="00BD60D6"/>
    <w:rsid w:val="00BF0849"/>
    <w:rsid w:val="00BF1FEC"/>
    <w:rsid w:val="00C03052"/>
    <w:rsid w:val="00C03062"/>
    <w:rsid w:val="00C11386"/>
    <w:rsid w:val="00C11E09"/>
    <w:rsid w:val="00C14855"/>
    <w:rsid w:val="00C15E8A"/>
    <w:rsid w:val="00C17909"/>
    <w:rsid w:val="00C26CCB"/>
    <w:rsid w:val="00C276F5"/>
    <w:rsid w:val="00C416D9"/>
    <w:rsid w:val="00C941F2"/>
    <w:rsid w:val="00C94F87"/>
    <w:rsid w:val="00CA14DA"/>
    <w:rsid w:val="00CA30F2"/>
    <w:rsid w:val="00CB0A96"/>
    <w:rsid w:val="00CB51A9"/>
    <w:rsid w:val="00CE2300"/>
    <w:rsid w:val="00CE5D65"/>
    <w:rsid w:val="00D047E4"/>
    <w:rsid w:val="00D15A77"/>
    <w:rsid w:val="00D17E5E"/>
    <w:rsid w:val="00D2546B"/>
    <w:rsid w:val="00D30421"/>
    <w:rsid w:val="00D30B34"/>
    <w:rsid w:val="00D433A7"/>
    <w:rsid w:val="00D47480"/>
    <w:rsid w:val="00D6395C"/>
    <w:rsid w:val="00D711C7"/>
    <w:rsid w:val="00D75656"/>
    <w:rsid w:val="00D80290"/>
    <w:rsid w:val="00DA191C"/>
    <w:rsid w:val="00DA7D39"/>
    <w:rsid w:val="00DD1CF0"/>
    <w:rsid w:val="00DD71CB"/>
    <w:rsid w:val="00DE0668"/>
    <w:rsid w:val="00DE3B03"/>
    <w:rsid w:val="00DE466F"/>
    <w:rsid w:val="00DE6912"/>
    <w:rsid w:val="00DE6F12"/>
    <w:rsid w:val="00E10728"/>
    <w:rsid w:val="00E24993"/>
    <w:rsid w:val="00E32700"/>
    <w:rsid w:val="00E32A64"/>
    <w:rsid w:val="00E74B4B"/>
    <w:rsid w:val="00E96704"/>
    <w:rsid w:val="00E96D3B"/>
    <w:rsid w:val="00EB55E4"/>
    <w:rsid w:val="00EC627F"/>
    <w:rsid w:val="00ED0B50"/>
    <w:rsid w:val="00EE3FA9"/>
    <w:rsid w:val="00EE5149"/>
    <w:rsid w:val="00EE6F6A"/>
    <w:rsid w:val="00EF62CE"/>
    <w:rsid w:val="00F010DA"/>
    <w:rsid w:val="00F02E69"/>
    <w:rsid w:val="00F06040"/>
    <w:rsid w:val="00F12459"/>
    <w:rsid w:val="00F319EF"/>
    <w:rsid w:val="00F349F6"/>
    <w:rsid w:val="00F51D44"/>
    <w:rsid w:val="00F642DE"/>
    <w:rsid w:val="00F74509"/>
    <w:rsid w:val="00F74DE6"/>
    <w:rsid w:val="00F74EBC"/>
    <w:rsid w:val="00F770ED"/>
    <w:rsid w:val="00FA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BF4A78"/>
  <w14:defaultImageDpi w14:val="0"/>
  <w15:docId w15:val="{316A1A79-DCC0-4726-9689-03E03F8B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6730D"/>
    <w:rPr>
      <w:rFonts w:asciiTheme="minorHAnsi" w:eastAsiaTheme="minorEastAsia" w:hAnsiTheme="minorHAnsi" w:cstheme="minorBidi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46730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73C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473C0C"/>
    <w:rPr>
      <w:rFonts w:cs="Times New Roman"/>
      <w:sz w:val="24"/>
      <w:lang w:val="en-US" w:eastAsia="en-US"/>
    </w:rPr>
  </w:style>
  <w:style w:type="paragraph" w:styleId="Footer">
    <w:name w:val="footer"/>
    <w:basedOn w:val="Normal"/>
    <w:link w:val="FooterChar"/>
    <w:rsid w:val="00473C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locked/>
    <w:rPr>
      <w:rFonts w:ascii="Calibri" w:hAnsi="Calibri" w:cs="Times New Roman"/>
      <w:sz w:val="24"/>
      <w:szCs w:val="24"/>
      <w:lang w:val="x-none" w:eastAsia="en-US"/>
    </w:rPr>
  </w:style>
  <w:style w:type="table" w:styleId="TableGrid">
    <w:name w:val="Table Grid"/>
    <w:basedOn w:val="TableNormal"/>
    <w:uiPriority w:val="59"/>
    <w:rsid w:val="00D0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3111F2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5295"/>
    <w:pPr>
      <w:suppressAutoHyphens/>
      <w:ind w:left="720"/>
    </w:pPr>
    <w:rPr>
      <w:lang w:eastAsia="ar-SA"/>
    </w:rPr>
  </w:style>
  <w:style w:type="paragraph" w:styleId="BalloonText">
    <w:name w:val="Balloon Text"/>
    <w:basedOn w:val="Normal"/>
    <w:link w:val="BalloonTextChar"/>
    <w:uiPriority w:val="99"/>
    <w:rsid w:val="00100D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00DFC"/>
    <w:rPr>
      <w:rFonts w:ascii="Tahoma" w:hAnsi="Tahoma" w:cs="Times New Roman"/>
      <w:sz w:val="16"/>
      <w:lang w:val="x-none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6730D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F49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68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068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hared%20drives\FTShared\Office%20Templates\Letterhead%20with%20new%20log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AD74F87043FE4BBEC8356891FA714D" ma:contentTypeVersion="10" ma:contentTypeDescription="Create a new document." ma:contentTypeScope="" ma:versionID="27b97ae43e53d30a0cb219a60f2797be">
  <xsd:schema xmlns:xsd="http://www.w3.org/2001/XMLSchema" xmlns:xs="http://www.w3.org/2001/XMLSchema" xmlns:p="http://schemas.microsoft.com/office/2006/metadata/properties" xmlns:ns2="9fb8aed9-18ea-4990-b6df-e8f930c0c77e" targetNamespace="http://schemas.microsoft.com/office/2006/metadata/properties" ma:root="true" ma:fieldsID="f2cc36f7080d46fd3290dab2df130848" ns2:_="">
    <xsd:import namespace="9fb8aed9-18ea-4990-b6df-e8f930c0c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b8aed9-18ea-4990-b6df-e8f930c0c7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49A14-0BD4-4BF6-85D1-51F309B6A5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9B77C1-63D9-4608-A01E-64CBEDC50F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b8aed9-18ea-4990-b6df-e8f930c0c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4427D8-B9F5-4903-AC2D-68F1C03073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81371F-638E-4EA8-9CBF-157B3B1BF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G:\Shared drives\FTShared\Office Templates\Letterhead with new logo.dotx</Template>
  <TotalTime>186</TotalTime>
  <Pages>4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Delegate List</vt:lpstr>
    </vt:vector>
  </TitlesOfParts>
  <Company>Framework Training</Company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Delegate List</dc:title>
  <dc:creator>Ian</dc:creator>
  <dc:description>revision 3.4</dc:description>
  <cp:lastModifiedBy>Chris Price [cjp] (Staff)</cp:lastModifiedBy>
  <cp:revision>39</cp:revision>
  <cp:lastPrinted>2021-04-07T12:19:00Z</cp:lastPrinted>
  <dcterms:created xsi:type="dcterms:W3CDTF">2021-04-07T11:00:00Z</dcterms:created>
  <dcterms:modified xsi:type="dcterms:W3CDTF">2022-05-17T09:23:00Z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0x01010019AD74F87043FE4BBEC8356891FA714D</vt:lpwstr>
  </property>
</Properties>
</file>